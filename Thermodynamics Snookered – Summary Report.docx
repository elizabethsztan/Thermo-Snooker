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1EC4" w14:textId="52EFC586" w:rsidR="00E97402" w:rsidRDefault="00E97402">
      <w:pPr>
        <w:pStyle w:val="Text"/>
        <w:ind w:firstLine="0"/>
        <w:rPr>
          <w:sz w:val="18"/>
          <w:szCs w:val="18"/>
        </w:rPr>
      </w:pPr>
    </w:p>
    <w:p w14:paraId="473911DB" w14:textId="6ED4C8E1" w:rsidR="00E97402" w:rsidRDefault="00030A39">
      <w:pPr>
        <w:pStyle w:val="Title"/>
        <w:framePr w:wrap="notBeside"/>
      </w:pPr>
      <w:r>
        <w:t>Thermodynamics Snookered – Summary Report</w:t>
      </w:r>
    </w:p>
    <w:p w14:paraId="736ED16D" w14:textId="7D67198B" w:rsidR="00E97402" w:rsidRDefault="00030A39" w:rsidP="00F5792E">
      <w:pPr>
        <w:pStyle w:val="Authors"/>
        <w:framePr w:wrap="notBeside"/>
        <w:ind w:left="360"/>
      </w:pPr>
      <w:r>
        <w:t>Elizabeth S.Z. Tan</w:t>
      </w:r>
    </w:p>
    <w:p w14:paraId="41A59F3B" w14:textId="1A39B613" w:rsidR="00E97402" w:rsidRDefault="00030A39">
      <w:pPr>
        <w:pStyle w:val="Heading1"/>
      </w:pPr>
      <w:r>
        <w:t>Developing the simulation</w:t>
      </w:r>
      <w:r w:rsidR="004D0F0B">
        <w:t xml:space="preserve"> – Algorithms devised beyond the script</w:t>
      </w:r>
    </w:p>
    <w:p w14:paraId="0B38247B" w14:textId="5033807C" w:rsidR="00030A39" w:rsidRDefault="006A6818" w:rsidP="00030A39">
      <w:pPr>
        <w:pStyle w:val="Heading2"/>
      </w:pPr>
      <w:r>
        <w:t>Collision</w:t>
      </w:r>
    </w:p>
    <w:p w14:paraId="31E76E52" w14:textId="250BAF07" w:rsidR="00A0403E" w:rsidRDefault="004D0F0B" w:rsidP="00A32C35">
      <w:pPr>
        <w:jc w:val="both"/>
      </w:pPr>
      <w:r>
        <w:t xml:space="preserve">One of the main attributes of this class was the </w:t>
      </w:r>
      <w:r w:rsidRPr="004D0F0B">
        <w:rPr>
          <w:i/>
          <w:iCs/>
        </w:rPr>
        <w:t>c</w:t>
      </w:r>
      <w:r>
        <w:rPr>
          <w:i/>
          <w:iCs/>
        </w:rPr>
        <w:t xml:space="preserve">ollide </w:t>
      </w:r>
      <w:r>
        <w:t xml:space="preserve">attribute. When </w:t>
      </w:r>
      <w:r w:rsidR="00030A39">
        <w:t xml:space="preserve">the balls </w:t>
      </w:r>
      <w:r>
        <w:t>collide</w:t>
      </w:r>
      <w:r w:rsidR="00030A39">
        <w:t xml:space="preserve">, their velocities change. The new velocities </w:t>
      </w:r>
      <w:r w:rsidR="00F363A6">
        <w:t>are</w:t>
      </w:r>
      <w:r w:rsidR="00030A39">
        <w:t xml:space="preserve"> given by the equation </w:t>
      </w:r>
    </w:p>
    <w:p w14:paraId="77C75253" w14:textId="16801729" w:rsidR="00030A39" w:rsidRDefault="00E41C29" w:rsidP="00E54476">
      <w:pPr>
        <w:jc w:val="center"/>
      </w:pPr>
      <m:oMath>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d>
              </m:e>
              <m:sup>
                <m:r>
                  <w:rPr>
                    <w:rFonts w:ascii="Cambria Math" w:hAnsi="Cambria Math"/>
                  </w:rPr>
                  <m:t>2</m:t>
                </m:r>
              </m:sup>
            </m:sSup>
          </m:den>
        </m:f>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d>
        <m:r>
          <w:rPr>
            <w:rFonts w:ascii="Cambria Math" w:hAnsi="Cambria Math"/>
          </w:rPr>
          <m:t xml:space="preserve"> </m:t>
        </m:r>
      </m:oMath>
      <w:r w:rsidR="00E54476">
        <w:t>(1)</w:t>
      </w:r>
    </w:p>
    <w:p w14:paraId="3D568BC9" w14:textId="33D2E7EC" w:rsidR="00E301FE" w:rsidRDefault="00E301FE" w:rsidP="00A32C35">
      <w:pPr>
        <w:jc w:val="both"/>
      </w:pPr>
      <w:r>
        <w:t xml:space="preserve">where </w:t>
      </w:r>
      <w:r>
        <w:rPr>
          <w:b/>
          <w:bCs/>
        </w:rPr>
        <w:t>v</w:t>
      </w:r>
      <w:r w:rsidRPr="00E301FE">
        <w:rPr>
          <w:vertAlign w:val="subscript"/>
        </w:rPr>
        <w:t>1</w:t>
      </w:r>
      <w:r>
        <w:t xml:space="preserve">’ is the velocity of the first ball after collision, </w:t>
      </w:r>
      <w:r>
        <w:rPr>
          <w:b/>
          <w:bCs/>
        </w:rPr>
        <w:t>v</w:t>
      </w:r>
      <w:r w:rsidRPr="00E301FE">
        <w:rPr>
          <w:vertAlign w:val="subscript"/>
        </w:rPr>
        <w:t>1</w:t>
      </w:r>
      <w:r>
        <w:t xml:space="preserve"> is the velocity of the first ball before collision, m</w:t>
      </w:r>
      <w:r w:rsidRPr="00E301FE">
        <w:rPr>
          <w:vertAlign w:val="subscript"/>
        </w:rPr>
        <w:t>1</w:t>
      </w:r>
      <w:r>
        <w:t xml:space="preserve"> and m</w:t>
      </w:r>
      <w:r w:rsidRPr="00E301FE">
        <w:rPr>
          <w:vertAlign w:val="subscript"/>
        </w:rPr>
        <w:t>2</w:t>
      </w:r>
      <w:r>
        <w:t xml:space="preserve"> are the masses of ball 1 and ball 2 respectively, and </w:t>
      </w:r>
      <w:r>
        <w:rPr>
          <w:b/>
          <w:bCs/>
        </w:rPr>
        <w:t>r</w:t>
      </w:r>
      <w:r w:rsidRPr="00E301FE">
        <w:rPr>
          <w:vertAlign w:val="subscript"/>
        </w:rPr>
        <w:t>1</w:t>
      </w:r>
      <w:r>
        <w:t xml:space="preserve"> and </w:t>
      </w:r>
      <w:r>
        <w:rPr>
          <w:b/>
          <w:bCs/>
        </w:rPr>
        <w:t>r</w:t>
      </w:r>
      <w:r w:rsidRPr="00E301FE">
        <w:rPr>
          <w:vertAlign w:val="subscript"/>
        </w:rPr>
        <w:t>2</w:t>
      </w:r>
      <w:r>
        <w:t xml:space="preserve"> are the position vectors of ball 1 and ball 2 respectively</w:t>
      </w:r>
      <w:r w:rsidR="00E54476">
        <w:t xml:space="preserve"> [</w:t>
      </w:r>
      <w:r w:rsidR="00F363A6">
        <w:t>1</w:t>
      </w:r>
      <w:r w:rsidR="00E54476">
        <w:t>]</w:t>
      </w:r>
      <w:r>
        <w:t xml:space="preserve">. The velocity after collision of ball 2 can be found with the same equation but </w:t>
      </w:r>
      <w:r w:rsidR="00BB0781">
        <w:t>interchanging the value of the</w:t>
      </w:r>
      <w:r>
        <w:t xml:space="preserve"> velocit</w:t>
      </w:r>
      <w:r w:rsidR="00BB0781">
        <w:t>y vector</w:t>
      </w:r>
      <w:r>
        <w:t>, mas</w:t>
      </w:r>
      <w:r w:rsidR="00BB0781">
        <w:t>s</w:t>
      </w:r>
      <w:r>
        <w:t>, and position vecto</w:t>
      </w:r>
      <w:r w:rsidR="00BB0781">
        <w:t>r</w:t>
      </w:r>
      <w:r>
        <w:t xml:space="preserve"> of ball 1 with </w:t>
      </w:r>
      <w:r w:rsidR="00BB0781">
        <w:t xml:space="preserve">ball </w:t>
      </w:r>
      <w:r>
        <w:t>2.</w:t>
      </w:r>
    </w:p>
    <w:p w14:paraId="1C55506E" w14:textId="6124F26E" w:rsidR="00E301FE" w:rsidRDefault="006A6818" w:rsidP="00E301FE">
      <w:pPr>
        <w:pStyle w:val="Heading2"/>
      </w:pPr>
      <w:r>
        <w:t>Instantiating the balls in the simulation</w:t>
      </w:r>
    </w:p>
    <w:p w14:paraId="174EEF18" w14:textId="2164CC5B" w:rsidR="00E301FE" w:rsidRDefault="004D0F0B" w:rsidP="00A32C35">
      <w:pPr>
        <w:jc w:val="both"/>
      </w:pPr>
      <w:r>
        <w:t>Th</w:t>
      </w:r>
      <w:r w:rsidR="00BB0781">
        <w:t xml:space="preserve">e </w:t>
      </w:r>
      <w:r w:rsidR="00BB0781">
        <w:rPr>
          <w:i/>
          <w:iCs/>
        </w:rPr>
        <w:t>Simulation</w:t>
      </w:r>
      <w:r>
        <w:t xml:space="preserve"> class allows you to choose how many balls are in the container. The balls </w:t>
      </w:r>
      <w:r w:rsidR="00F363A6">
        <w:t>are</w:t>
      </w:r>
      <w:r>
        <w:t xml:space="preserve"> instantiated in the container with random velocities and positions</w:t>
      </w:r>
      <w:r w:rsidR="00F363A6">
        <w:t xml:space="preserve"> </w:t>
      </w:r>
      <w:r>
        <w:t xml:space="preserve">(all positions </w:t>
      </w:r>
      <w:r w:rsidR="00F363A6">
        <w:t>are</w:t>
      </w:r>
      <w:r>
        <w:t xml:space="preserve"> inside the container) –</w:t>
      </w:r>
      <w:r w:rsidR="006A6818">
        <w:t xml:space="preserve"> but</w:t>
      </w:r>
      <w:r>
        <w:t xml:space="preserve"> this </w:t>
      </w:r>
      <w:r w:rsidR="006A6818">
        <w:t xml:space="preserve">method </w:t>
      </w:r>
      <w:r>
        <w:t xml:space="preserve">could result in </w:t>
      </w:r>
      <w:r w:rsidR="00F363A6">
        <w:t xml:space="preserve">the </w:t>
      </w:r>
      <w:r>
        <w:t xml:space="preserve">overlap of balls. However, if the balls overlap, it </w:t>
      </w:r>
      <w:r w:rsidR="00F363A6">
        <w:t>is</w:t>
      </w:r>
      <w:r>
        <w:t xml:space="preserve"> required for them to “phase” out of each other (otherwise this would result in </w:t>
      </w:r>
      <w:r w:rsidR="00BB0781">
        <w:t>overlapping balls being stuck, effectively, and oscillating about each other</w:t>
      </w:r>
      <w:r>
        <w:t xml:space="preserve">). The </w:t>
      </w:r>
      <w:proofErr w:type="spellStart"/>
      <w:r>
        <w:rPr>
          <w:i/>
          <w:iCs/>
        </w:rPr>
        <w:t>time_to_collision</w:t>
      </w:r>
      <w:proofErr w:type="spellEnd"/>
      <w:r>
        <w:t xml:space="preserve"> attribute of the </w:t>
      </w:r>
      <w:r>
        <w:rPr>
          <w:i/>
          <w:iCs/>
        </w:rPr>
        <w:t>Ball</w:t>
      </w:r>
      <w:r>
        <w:rPr>
          <w:b/>
          <w:bCs/>
          <w:i/>
          <w:iCs/>
        </w:rPr>
        <w:t xml:space="preserve"> </w:t>
      </w:r>
      <w:r>
        <w:t>class took this issue into account. When solving the quadratic</w:t>
      </w:r>
      <w:r w:rsidR="00F363A6">
        <w:t>,</w:t>
      </w:r>
      <w:r>
        <w:t xml:space="preserve"> (Task 1) </w:t>
      </w:r>
      <w:r w:rsidR="006A6818">
        <w:t>if one of the two solutions</w:t>
      </w:r>
      <w:r w:rsidR="00BB0781">
        <w:t xml:space="preserve"> for the time to collision</w:t>
      </w:r>
      <w:r w:rsidR="006A6818">
        <w:t xml:space="preserve"> was positive and the other negative, </w:t>
      </w:r>
      <w:r w:rsidR="00BB0781">
        <w:t xml:space="preserve">it means that </w:t>
      </w:r>
      <w:r w:rsidR="006A6818">
        <w:t xml:space="preserve">they are </w:t>
      </w:r>
      <w:proofErr w:type="gramStart"/>
      <w:r w:rsidR="006A6818">
        <w:t>overlapping</w:t>
      </w:r>
      <w:proofErr w:type="gramEnd"/>
      <w:r w:rsidR="006A6818">
        <w:t xml:space="preserve"> and </w:t>
      </w:r>
      <w:r w:rsidR="00BB0781">
        <w:t xml:space="preserve">the function </w:t>
      </w:r>
      <w:r w:rsidR="006A6818">
        <w:t>return</w:t>
      </w:r>
      <w:r w:rsidR="00F363A6">
        <w:t>s</w:t>
      </w:r>
      <w:r w:rsidR="006A6818">
        <w:t xml:space="preserve"> </w:t>
      </w:r>
      <w:proofErr w:type="spellStart"/>
      <w:r w:rsidR="006A6818">
        <w:t>NaN</w:t>
      </w:r>
      <w:proofErr w:type="spellEnd"/>
      <w:r w:rsidR="006A6818">
        <w:t>.</w:t>
      </w:r>
    </w:p>
    <w:p w14:paraId="3C81C764" w14:textId="3ED8BF6C" w:rsidR="006A6818" w:rsidRDefault="006A6818" w:rsidP="006A6818">
      <w:pPr>
        <w:pStyle w:val="Heading2"/>
      </w:pPr>
      <w:r>
        <w:t>Calculating the next collision in the simulation</w:t>
      </w:r>
    </w:p>
    <w:p w14:paraId="19902D0E" w14:textId="6DBE8309" w:rsidR="00A0403E" w:rsidRDefault="006A6818" w:rsidP="00A32C35">
      <w:pPr>
        <w:jc w:val="both"/>
      </w:pPr>
      <w:r>
        <w:t xml:space="preserve">In the </w:t>
      </w:r>
      <w:r w:rsidR="00F363A6">
        <w:rPr>
          <w:i/>
          <w:iCs/>
        </w:rPr>
        <w:t>S</w:t>
      </w:r>
      <w:r w:rsidRPr="00F363A6">
        <w:rPr>
          <w:i/>
          <w:iCs/>
        </w:rPr>
        <w:t>imulation</w:t>
      </w:r>
      <w:r>
        <w:t xml:space="preserve"> class, the attribute </w:t>
      </w:r>
      <w:proofErr w:type="spellStart"/>
      <w:r>
        <w:rPr>
          <w:i/>
          <w:iCs/>
        </w:rPr>
        <w:t>next_collision</w:t>
      </w:r>
      <w:proofErr w:type="spellEnd"/>
      <w:r>
        <w:t xml:space="preserve"> produces a square matrix</w:t>
      </w:r>
      <w:r w:rsidR="009F6209">
        <w:t xml:space="preserve"> of size</w:t>
      </w:r>
      <w:r w:rsidR="00F363A6">
        <w:t xml:space="preserve"> </w:t>
      </w:r>
      <w:r w:rsidR="009F6209">
        <w:t>equal to the number of balls</w:t>
      </w:r>
      <w:r w:rsidR="00C12042">
        <w:t xml:space="preserve"> to store the </w:t>
      </w:r>
      <w:proofErr w:type="spellStart"/>
      <w:r w:rsidR="00C12042">
        <w:rPr>
          <w:i/>
          <w:iCs/>
        </w:rPr>
        <w:t>time_to_collision</w:t>
      </w:r>
      <w:proofErr w:type="spellEnd"/>
      <w:r w:rsidR="00C12042">
        <w:t xml:space="preserve"> information of each ball with </w:t>
      </w:r>
      <w:r w:rsidR="00F363A6">
        <w:t>every other ball</w:t>
      </w:r>
      <w:r>
        <w:t xml:space="preserve">. Each element </w:t>
      </w:r>
      <w:proofErr w:type="spellStart"/>
      <w:r>
        <w:t>ij</w:t>
      </w:r>
      <w:proofErr w:type="spellEnd"/>
      <w:r>
        <w:t xml:space="preserve"> of the matrix</w:t>
      </w:r>
      <w:r w:rsidR="00F363A6">
        <w:t xml:space="preserve"> (</w:t>
      </w:r>
      <w:proofErr w:type="spellStart"/>
      <w:r w:rsidR="00F363A6">
        <w:t>t</w:t>
      </w:r>
      <w:r w:rsidR="00F363A6" w:rsidRPr="00F363A6">
        <w:rPr>
          <w:vertAlign w:val="subscript"/>
        </w:rPr>
        <w:t>ij</w:t>
      </w:r>
      <w:proofErr w:type="spellEnd"/>
      <w:r w:rsidR="00F363A6">
        <w:t>)</w:t>
      </w:r>
      <w:r>
        <w:t xml:space="preserve"> is the time to collision of ball </w:t>
      </w:r>
      <w:proofErr w:type="spellStart"/>
      <w:r>
        <w:t>i</w:t>
      </w:r>
      <w:proofErr w:type="spellEnd"/>
      <w:r>
        <w:t xml:space="preserve"> with ball j. The upper half, including the diagonal</w:t>
      </w:r>
      <w:r w:rsidR="00F363A6">
        <w:t>,</w:t>
      </w:r>
      <w:r>
        <w:t xml:space="preserve"> is filled with </w:t>
      </w:r>
      <w:proofErr w:type="spellStart"/>
      <w:r>
        <w:t>NaN</w:t>
      </w:r>
      <w:r w:rsidR="00BB0781">
        <w:t>s</w:t>
      </w:r>
      <w:proofErr w:type="spellEnd"/>
      <w:r w:rsidR="00BB0781">
        <w:t>. This is b</w:t>
      </w:r>
      <w:r>
        <w:t>ecause the matrix is symmetric</w:t>
      </w:r>
      <w:r w:rsidR="00BB0781">
        <w:t xml:space="preserve"> (a collision of ball </w:t>
      </w:r>
      <w:proofErr w:type="spellStart"/>
      <w:r w:rsidR="00BB0781">
        <w:t>i</w:t>
      </w:r>
      <w:proofErr w:type="spellEnd"/>
      <w:r w:rsidR="00BB0781">
        <w:t xml:space="preserve"> with ball j is the same as a collision of ball j with ball </w:t>
      </w:r>
      <w:proofErr w:type="spellStart"/>
      <w:r w:rsidR="00BB0781">
        <w:t>i</w:t>
      </w:r>
      <w:proofErr w:type="spellEnd"/>
      <w:r w:rsidR="00BB0781">
        <w:t xml:space="preserve">), and elements ii or </w:t>
      </w:r>
      <w:proofErr w:type="spellStart"/>
      <w:r w:rsidR="00BB0781">
        <w:t>jj</w:t>
      </w:r>
      <w:proofErr w:type="spellEnd"/>
      <w:r w:rsidR="00BB0781">
        <w:t xml:space="preserve"> of the matrix (the diagonals) signifie</w:t>
      </w:r>
      <w:r w:rsidR="00C12042">
        <w:t>s</w:t>
      </w:r>
      <w:r w:rsidR="00BB0781">
        <w:t xml:space="preserve"> a ball colliding with itself</w:t>
      </w:r>
      <w:r w:rsidR="00C12042">
        <w:t>,</w:t>
      </w:r>
      <w:r w:rsidR="00BB0781">
        <w:t xml:space="preserve"> which practically has no meaning</w:t>
      </w:r>
      <w:r>
        <w:t xml:space="preserve">. </w:t>
      </w:r>
      <w:r w:rsidR="009F6209">
        <w:t>The algorithm finds the lowest possible time</w:t>
      </w:r>
      <w:r w:rsidR="00C12042">
        <w:t xml:space="preserve"> to collision</w:t>
      </w:r>
      <w:r w:rsidR="009F6209">
        <w:t>, dt</w:t>
      </w:r>
      <w:r w:rsidR="00C12042">
        <w:t>,</w:t>
      </w:r>
      <w:r w:rsidR="009F6209">
        <w:t xml:space="preserve"> then </w:t>
      </w:r>
      <w:r w:rsidR="00F363A6">
        <w:t>all balls move for time dt,</w:t>
      </w:r>
      <w:r w:rsidR="009F6209">
        <w:t xml:space="preserve"> </w:t>
      </w:r>
      <w:r w:rsidR="00F363A6">
        <w:t>until the soonest collision takes place</w:t>
      </w:r>
      <w:r w:rsidR="009F6209">
        <w:t xml:space="preserve">. This </w:t>
      </w:r>
      <w:r w:rsidR="00C12042">
        <w:t xml:space="preserve">time </w:t>
      </w:r>
      <w:r w:rsidR="009F6209">
        <w:t xml:space="preserve">matrix is recalculated </w:t>
      </w:r>
      <w:r w:rsidR="00F363A6">
        <w:t>after</w:t>
      </w:r>
      <w:r w:rsidR="009F6209">
        <w:t xml:space="preserve"> every collision. An example matrix for two balls and the container is shown below</w:t>
      </w:r>
      <w:r w:rsidR="00F363A6">
        <w:t xml:space="preserve"> (ball 0 is the container).</w:t>
      </w:r>
    </w:p>
    <w:p w14:paraId="6AE190B2" w14:textId="3E2E9D09" w:rsidR="009F6209" w:rsidRPr="009F6209" w:rsidRDefault="00E41C29" w:rsidP="006A6818">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nan</m:t>
                    </m:r>
                  </m:e>
                  <m:e>
                    <m:r>
                      <w:rPr>
                        <w:rFonts w:ascii="Cambria Math" w:hAnsi="Cambria Math"/>
                      </w:rPr>
                      <m:t>nan</m:t>
                    </m:r>
                  </m:e>
                  <m:e>
                    <m:r>
                      <w:rPr>
                        <w:rFonts w:ascii="Cambria Math" w:hAnsi="Cambria Math"/>
                      </w:rPr>
                      <m:t>nan</m:t>
                    </m:r>
                  </m:e>
                </m:mr>
                <m:mr>
                  <m:e>
                    <m:sSub>
                      <m:sSubPr>
                        <m:ctrlPr>
                          <w:rPr>
                            <w:rFonts w:ascii="Cambria Math" w:hAnsi="Cambria Math"/>
                            <w:i/>
                          </w:rPr>
                        </m:ctrlPr>
                      </m:sSubPr>
                      <m:e>
                        <m:r>
                          <w:rPr>
                            <w:rFonts w:ascii="Cambria Math" w:hAnsi="Cambria Math"/>
                          </w:rPr>
                          <m:t>t</m:t>
                        </m:r>
                      </m:e>
                      <m:sub>
                        <m:r>
                          <w:rPr>
                            <w:rFonts w:ascii="Cambria Math" w:hAnsi="Cambria Math"/>
                          </w:rPr>
                          <m:t>10</m:t>
                        </m:r>
                      </m:sub>
                    </m:sSub>
                  </m:e>
                  <m:e>
                    <m:r>
                      <w:rPr>
                        <w:rFonts w:ascii="Cambria Math" w:hAnsi="Cambria Math"/>
                      </w:rPr>
                      <m:t>nan</m:t>
                    </m:r>
                  </m:e>
                  <m:e>
                    <m:r>
                      <w:rPr>
                        <w:rFonts w:ascii="Cambria Math" w:hAnsi="Cambria Math"/>
                      </w:rPr>
                      <m:t>nan</m:t>
                    </m:r>
                  </m:e>
                </m:mr>
                <m:mr>
                  <m:e>
                    <m:sSub>
                      <m:sSubPr>
                        <m:ctrlPr>
                          <w:rPr>
                            <w:rFonts w:ascii="Cambria Math" w:hAnsi="Cambria Math"/>
                            <w:i/>
                          </w:rPr>
                        </m:ctrlPr>
                      </m:sSubPr>
                      <m:e>
                        <m:r>
                          <w:rPr>
                            <w:rFonts w:ascii="Cambria Math" w:hAnsi="Cambria Math"/>
                          </w:rPr>
                          <m:t>t</m:t>
                        </m:r>
                      </m:e>
                      <m:sub>
                        <m:r>
                          <w:rPr>
                            <w:rFonts w:ascii="Cambria Math" w:hAnsi="Cambria Math"/>
                          </w:rPr>
                          <m:t>20</m:t>
                        </m:r>
                      </m:sub>
                    </m:sSub>
                  </m:e>
                  <m:e>
                    <m:sSub>
                      <m:sSubPr>
                        <m:ctrlPr>
                          <w:rPr>
                            <w:rFonts w:ascii="Cambria Math" w:hAnsi="Cambria Math"/>
                            <w:i/>
                          </w:rPr>
                        </m:ctrlPr>
                      </m:sSubPr>
                      <m:e>
                        <m:r>
                          <w:rPr>
                            <w:rFonts w:ascii="Cambria Math" w:hAnsi="Cambria Math"/>
                          </w:rPr>
                          <m:t>t</m:t>
                        </m:r>
                      </m:e>
                      <m:sub>
                        <m:r>
                          <w:rPr>
                            <w:rFonts w:ascii="Cambria Math" w:hAnsi="Cambria Math"/>
                          </w:rPr>
                          <m:t>21</m:t>
                        </m:r>
                      </m:sub>
                    </m:sSub>
                  </m:e>
                  <m:e>
                    <m:r>
                      <w:rPr>
                        <w:rFonts w:ascii="Cambria Math" w:hAnsi="Cambria Math"/>
                      </w:rPr>
                      <m:t>nan</m:t>
                    </m:r>
                  </m:e>
                </m:mr>
              </m:m>
            </m:e>
          </m:d>
        </m:oMath>
      </m:oMathPara>
    </w:p>
    <w:p w14:paraId="7AAA3A1E" w14:textId="1FFB15FC" w:rsidR="009F6209" w:rsidRDefault="009F6209" w:rsidP="009F6209">
      <w:pPr>
        <w:pStyle w:val="Heading2"/>
      </w:pPr>
      <w:r>
        <w:t>Calculating pressure</w:t>
      </w:r>
    </w:p>
    <w:p w14:paraId="5CB96E10" w14:textId="69011196" w:rsidR="00A0403E" w:rsidRDefault="00A0403E" w:rsidP="00A32C35">
      <w:pPr>
        <w:jc w:val="both"/>
      </w:pPr>
      <w:r>
        <w:t>T</w:t>
      </w:r>
      <w:r w:rsidR="009F6209">
        <w:t>his simulation is not one of an ideal gas</w:t>
      </w:r>
      <w:r>
        <w:t>. M</w:t>
      </w:r>
      <w:r w:rsidR="00F363A6">
        <w:t xml:space="preserve">olecules in an ideal gas have </w:t>
      </w:r>
      <w:r>
        <w:t>negligible</w:t>
      </w:r>
      <w:r w:rsidR="00F363A6">
        <w:t xml:space="preserve"> size compared to the container, which is not true in the simulation</w:t>
      </w:r>
      <w:r>
        <w:t>. W</w:t>
      </w:r>
      <w:r w:rsidR="009F6209">
        <w:t xml:space="preserve">e </w:t>
      </w:r>
      <w:r>
        <w:t xml:space="preserve">therefore </w:t>
      </w:r>
      <w:r w:rsidR="009F6209">
        <w:t>cannot use the ideal gas laws to calculate pressure – this must be done from first principles. The equation for pressure is</w:t>
      </w:r>
    </w:p>
    <w:p w14:paraId="1C459954" w14:textId="3517F0FA" w:rsidR="00A0403E" w:rsidRPr="009F6209" w:rsidRDefault="009F6209" w:rsidP="009F6209">
      <m:oMathPara>
        <m:oMath>
          <m:r>
            <w:rPr>
              <w:rFonts w:ascii="Cambria Math" w:hAnsi="Cambria Math"/>
            </w:rPr>
            <m:t xml:space="preserve">Pressure= </m:t>
          </m:r>
          <m:f>
            <m:fPr>
              <m:ctrlPr>
                <w:rPr>
                  <w:rFonts w:ascii="Cambria Math" w:hAnsi="Cambria Math"/>
                  <w:i/>
                </w:rPr>
              </m:ctrlPr>
            </m:fPr>
            <m:num>
              <m:r>
                <w:rPr>
                  <w:rFonts w:ascii="Cambria Math" w:hAnsi="Cambria Math"/>
                </w:rPr>
                <m:t>Force</m:t>
              </m:r>
            </m:num>
            <m:den>
              <m:r>
                <w:rPr>
                  <w:rFonts w:ascii="Cambria Math" w:hAnsi="Cambria Math"/>
                </w:rPr>
                <m:t>Area</m:t>
              </m:r>
            </m:den>
          </m:f>
          <m:r>
            <w:rPr>
              <w:rFonts w:ascii="Cambria Math" w:hAnsi="Cambria Math"/>
            </w:rPr>
            <m:t xml:space="preserve"> (2)</m:t>
          </m:r>
        </m:oMath>
      </m:oMathPara>
    </w:p>
    <w:p w14:paraId="4D322BCA" w14:textId="690CA465" w:rsidR="00A0403E" w:rsidRDefault="009F6209" w:rsidP="009F6209">
      <w:r>
        <w:t>As impulse is given by</w:t>
      </w:r>
    </w:p>
    <w:p w14:paraId="546AD73A" w14:textId="7832BAB8" w:rsidR="009F6209" w:rsidRPr="00A0403E" w:rsidRDefault="009F6209" w:rsidP="009F6209">
      <m:oMathPara>
        <m:oMath>
          <m:r>
            <w:rPr>
              <w:rFonts w:ascii="Cambria Math" w:hAnsi="Cambria Math"/>
            </w:rPr>
            <m:t>Impulse=Force × Time= ∆Momentum</m:t>
          </m:r>
          <m:r>
            <w:rPr>
              <w:rFonts w:ascii="Cambria Math" w:hAnsi="Cambria Math"/>
            </w:rPr>
            <m:t xml:space="preserve"> (3)</m:t>
          </m:r>
        </m:oMath>
      </m:oMathPara>
    </w:p>
    <w:p w14:paraId="14C0CBDF" w14:textId="4B088518" w:rsidR="00EB11A4" w:rsidRDefault="00A0403E" w:rsidP="00A32C35">
      <w:pPr>
        <w:jc w:val="both"/>
      </w:pPr>
      <w:r>
        <w:t>W</w:t>
      </w:r>
      <w:r w:rsidR="00EB11A4">
        <w:t xml:space="preserve">e can calculate the impulse by calculating the change in momentum of the balls colliding with the container then divide by the duration to find the force exerted. As the simulation is in two dimensions, the ‘area’ in the pressure equation is the circumference of the container. This is how pressure was calculated. </w:t>
      </w:r>
    </w:p>
    <w:p w14:paraId="08ACFE44" w14:textId="6FA32ADA" w:rsidR="007F29A9" w:rsidRDefault="007F29A9" w:rsidP="009F6209"/>
    <w:p w14:paraId="61AFD738" w14:textId="60009FB4" w:rsidR="007F29A9" w:rsidRDefault="007F29A9" w:rsidP="007F29A9">
      <w:pPr>
        <w:pStyle w:val="Heading1"/>
      </w:pPr>
      <w:r>
        <w:t>Results obtained</w:t>
      </w:r>
    </w:p>
    <w:p w14:paraId="303B7A8E" w14:textId="4521614E" w:rsidR="00BE0A99" w:rsidRDefault="00BE0A99" w:rsidP="00BE0A99">
      <w:pPr>
        <w:pStyle w:val="Heading2"/>
      </w:pPr>
      <w:r>
        <w:rPr>
          <w:i w:val="0"/>
          <w:iCs w:val="0"/>
        </w:rPr>
        <w:t xml:space="preserve">Figure 1 – </w:t>
      </w:r>
      <w:r>
        <w:t xml:space="preserve">Histogram of ball distance from container </w:t>
      </w:r>
      <w:proofErr w:type="spellStart"/>
      <w:r>
        <w:t>centre</w:t>
      </w:r>
      <w:proofErr w:type="spellEnd"/>
    </w:p>
    <w:p w14:paraId="12FB96D5" w14:textId="35E3B3E7" w:rsidR="00BE0A99" w:rsidRDefault="00A0403E" w:rsidP="00A32C35">
      <w:pPr>
        <w:jc w:val="both"/>
      </w:pPr>
      <w:r>
        <w:t>I</w:t>
      </w:r>
      <w:r w:rsidR="00BE0A99">
        <w:t xml:space="preserve">n </w:t>
      </w:r>
      <w:r w:rsidR="00BE0A99">
        <w:rPr>
          <w:i/>
          <w:iCs/>
        </w:rPr>
        <w:t>Figure 1</w:t>
      </w:r>
      <w:r w:rsidR="00BE0A99">
        <w:t xml:space="preserve"> there is a linear line which is plotted using the </w:t>
      </w:r>
      <w:proofErr w:type="spellStart"/>
      <w:r w:rsidR="00BE0A99">
        <w:t>centres</w:t>
      </w:r>
      <w:proofErr w:type="spellEnd"/>
      <w:r w:rsidR="00BE0A99">
        <w:t xml:space="preserve"> of the tops of the histogram. We would expect a linear plot for this data. One can imagine the container to be made up of lots of (an infinite number, in fact) of concentric circles. The number of points able to fit on each concentric circle is proportional to the circumference, 2</w:t>
      </w:r>
      <w:r w:rsidR="00BE0A99">
        <w:sym w:font="Symbol" w:char="F070"/>
      </w:r>
      <w:r w:rsidR="00BE0A99">
        <w:t xml:space="preserve">r. So, when the radius of the concentric circles increases, the number of points on each circle increases linearly. Since we expect the balls in our simulation to be distributed uniformly in the container, we can use this model to describe the relationship between the average ball distance from the </w:t>
      </w:r>
      <w:proofErr w:type="spellStart"/>
      <w:r w:rsidR="00BE0A99">
        <w:t>centre</w:t>
      </w:r>
      <w:proofErr w:type="spellEnd"/>
      <w:r w:rsidR="00C12042">
        <w:t>, by imagining each ball being placed on a concentric circle</w:t>
      </w:r>
      <w:r w:rsidR="00BE0A99">
        <w:t xml:space="preserve">. </w:t>
      </w:r>
      <w:r w:rsidR="00BE0A99">
        <w:rPr>
          <w:i/>
          <w:iCs/>
        </w:rPr>
        <w:t>Figure 1</w:t>
      </w:r>
      <w:r w:rsidR="00BE0A99">
        <w:t xml:space="preserve"> doesn’t show a very sharp linear plot, but this is due to the </w:t>
      </w:r>
      <w:proofErr w:type="spellStart"/>
      <w:r w:rsidR="00BE0A99">
        <w:t>randomisation</w:t>
      </w:r>
      <w:proofErr w:type="spellEnd"/>
      <w:r w:rsidR="00BE0A99">
        <w:t xml:space="preserve"> of the ball’s </w:t>
      </w:r>
      <w:r>
        <w:t>velocities and positions</w:t>
      </w:r>
      <w:r w:rsidR="00BE0A99">
        <w:t xml:space="preserve">. Should there be more balls and more frames considered, the plot will look more linear. </w:t>
      </w:r>
    </w:p>
    <w:p w14:paraId="60775019" w14:textId="6EB39F6D" w:rsidR="00BE0A99" w:rsidRDefault="00BE0A99" w:rsidP="00BE0A99">
      <w:pPr>
        <w:pStyle w:val="Heading2"/>
      </w:pPr>
      <w:r>
        <w:rPr>
          <w:i w:val="0"/>
          <w:iCs w:val="0"/>
        </w:rPr>
        <w:t xml:space="preserve">Figure 2 </w:t>
      </w:r>
      <w:r>
        <w:t>– Histogram of inter-ball separation</w:t>
      </w:r>
    </w:p>
    <w:p w14:paraId="3C054B25" w14:textId="50C0374D" w:rsidR="00A0403E" w:rsidRDefault="00461922" w:rsidP="00E54476">
      <w:r>
        <w:t xml:space="preserve">The inter-ball separation is given by </w:t>
      </w:r>
    </w:p>
    <w:p w14:paraId="7BF810EE" w14:textId="322093DF" w:rsidR="00E54476" w:rsidRPr="00A0403E" w:rsidRDefault="00AD797E" w:rsidP="00E44851">
      <w:pPr>
        <w:jc w:val="cente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 A</m:t>
          </m:r>
          <m:f>
            <m:fPr>
              <m:ctrlPr>
                <w:rPr>
                  <w:rFonts w:ascii="Cambria Math" w:hAnsi="Cambria Math"/>
                  <w:i/>
                </w:rPr>
              </m:ctrlPr>
            </m:fPr>
            <m:num>
              <m:r>
                <w:rPr>
                  <w:rFonts w:ascii="Cambria Math" w:hAnsi="Cambria Math"/>
                </w:rPr>
                <m:t>4</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arccos</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2R</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(4)</m:t>
          </m:r>
        </m:oMath>
      </m:oMathPara>
    </w:p>
    <w:p w14:paraId="66006A4C" w14:textId="631DC3FB" w:rsidR="00E44851" w:rsidRPr="00E44851" w:rsidRDefault="00E44851" w:rsidP="00E44851">
      <w:pPr>
        <w:jc w:val="both"/>
      </w:pPr>
      <w:r>
        <w:t>where r is the separation, R is the radius of the container and A is the scaling factor (the original function didn’t include A as it was a probability density function) [</w:t>
      </w:r>
      <w:r w:rsidR="00F363A6">
        <w:t>2</w:t>
      </w:r>
      <w:r>
        <w:t xml:space="preserve">]. The </w:t>
      </w:r>
      <w:r>
        <w:rPr>
          <w:i/>
          <w:iCs/>
        </w:rPr>
        <w:t>optimize</w:t>
      </w:r>
      <w:r>
        <w:t xml:space="preserve"> function plotted this function onto the histogram as shown in </w:t>
      </w:r>
      <w:r>
        <w:rPr>
          <w:i/>
          <w:iCs/>
        </w:rPr>
        <w:t>Figure 2</w:t>
      </w:r>
      <w:r>
        <w:t>. The outputted values of A and R are 280</w:t>
      </w:r>
      <w:r w:rsidR="00C12042">
        <w:t xml:space="preserve"> </w:t>
      </w:r>
      <w:r w:rsidR="00C12042">
        <w:sym w:font="Symbol" w:char="F0B1"/>
      </w:r>
      <w:r>
        <w:t xml:space="preserve"> </w:t>
      </w:r>
      <w:r w:rsidR="00A0403E">
        <w:t>4</w:t>
      </w:r>
      <w:r w:rsidR="00C12042">
        <w:t xml:space="preserve">0 </w:t>
      </w:r>
      <w:r>
        <w:t>and 15.</w:t>
      </w:r>
      <w:r w:rsidR="00AB2612">
        <w:t>1</w:t>
      </w:r>
      <w:r>
        <w:t xml:space="preserve"> </w:t>
      </w:r>
      <w:r w:rsidR="00C12042">
        <w:sym w:font="Symbol" w:char="F0B1"/>
      </w:r>
      <w:r w:rsidR="00C12042">
        <w:t xml:space="preserve"> </w:t>
      </w:r>
      <w:r w:rsidR="00A0403E">
        <w:t>3</w:t>
      </w:r>
      <w:r w:rsidR="00C12042">
        <w:t>.6 units</w:t>
      </w:r>
      <w:r w:rsidR="00C12042" w:rsidRPr="00C12042">
        <w:rPr>
          <w:vertAlign w:val="superscript"/>
        </w:rPr>
        <w:t>2</w:t>
      </w:r>
      <w:r w:rsidR="00C12042">
        <w:t xml:space="preserve"> </w:t>
      </w:r>
      <w:r>
        <w:t>respectively. A is arbitrary (depends on number of balls plotted)</w:t>
      </w:r>
      <w:r w:rsidR="00A0403E">
        <w:t>.</w:t>
      </w:r>
      <w:r>
        <w:t xml:space="preserve"> </w:t>
      </w:r>
      <w:r w:rsidR="00A0403E">
        <w:t>T</w:t>
      </w:r>
      <w:r>
        <w:t>he radius of the container</w:t>
      </w:r>
      <w:r w:rsidR="00A0403E">
        <w:t xml:space="preserve">, R, outputted by the </w:t>
      </w:r>
      <w:r w:rsidR="00A0403E">
        <w:rPr>
          <w:i/>
          <w:iCs/>
        </w:rPr>
        <w:t xml:space="preserve">optimize </w:t>
      </w:r>
      <w:r w:rsidR="00A0403E">
        <w:t>function</w:t>
      </w:r>
      <w:r>
        <w:t xml:space="preserve"> is almost half the actual value. The reason for this is that</w:t>
      </w:r>
      <w:r w:rsidR="00C12042">
        <w:rPr>
          <w:i/>
          <w:iCs/>
        </w:rPr>
        <w:t xml:space="preserve"> Equation </w:t>
      </w:r>
      <w:r w:rsidR="00C12042" w:rsidRPr="00C12042">
        <w:rPr>
          <w:i/>
          <w:iCs/>
        </w:rPr>
        <w:t>4</w:t>
      </w:r>
      <w:r w:rsidR="00C12042">
        <w:t xml:space="preserve"> </w:t>
      </w:r>
      <w:r w:rsidRPr="00C12042">
        <w:t>assumes</w:t>
      </w:r>
      <w:r>
        <w:t xml:space="preserve"> the balls to be point-particles with no size. </w:t>
      </w:r>
    </w:p>
    <w:p w14:paraId="652725B8" w14:textId="77777777" w:rsidR="00E44851" w:rsidRDefault="00E44851" w:rsidP="00E44851">
      <w:pPr>
        <w:pStyle w:val="Heading2"/>
      </w:pPr>
      <w:r>
        <w:rPr>
          <w:i w:val="0"/>
          <w:iCs w:val="0"/>
        </w:rPr>
        <w:t xml:space="preserve">Figures 3 and 4 – </w:t>
      </w:r>
      <w:r>
        <w:t>System kinetic energy and momentum</w:t>
      </w:r>
    </w:p>
    <w:p w14:paraId="698E918C" w14:textId="72B7E829" w:rsidR="00AD797E" w:rsidRPr="00A0403E" w:rsidRDefault="00E44851" w:rsidP="00A0403E">
      <w:pPr>
        <w:pStyle w:val="Heading2"/>
        <w:numPr>
          <w:ilvl w:val="0"/>
          <w:numId w:val="0"/>
        </w:numPr>
        <w:jc w:val="both"/>
        <w:rPr>
          <w:i w:val="0"/>
          <w:iCs w:val="0"/>
        </w:rPr>
      </w:pPr>
      <w:r>
        <w:rPr>
          <w:i w:val="0"/>
          <w:iCs w:val="0"/>
        </w:rPr>
        <w:t>Unsurprisingly, the total kinetic energy and momentum of the system remain</w:t>
      </w:r>
      <w:r w:rsidR="00A0403E">
        <w:rPr>
          <w:i w:val="0"/>
          <w:iCs w:val="0"/>
        </w:rPr>
        <w:t>s</w:t>
      </w:r>
      <w:r>
        <w:rPr>
          <w:i w:val="0"/>
          <w:iCs w:val="0"/>
        </w:rPr>
        <w:t xml:space="preserve"> constan</w:t>
      </w:r>
      <w:r w:rsidR="00AB2612">
        <w:rPr>
          <w:i w:val="0"/>
          <w:iCs w:val="0"/>
        </w:rPr>
        <w:t xml:space="preserve">t. The collisions between the balls </w:t>
      </w:r>
      <w:r w:rsidR="00A0403E">
        <w:rPr>
          <w:i w:val="0"/>
          <w:iCs w:val="0"/>
        </w:rPr>
        <w:t>are</w:t>
      </w:r>
      <w:r w:rsidR="00AB2612">
        <w:rPr>
          <w:i w:val="0"/>
          <w:iCs w:val="0"/>
        </w:rPr>
        <w:t xml:space="preserve"> perfectly elastic, so no kinetic energy </w:t>
      </w:r>
      <w:r w:rsidR="00A0403E">
        <w:rPr>
          <w:i w:val="0"/>
          <w:iCs w:val="0"/>
        </w:rPr>
        <w:t>is</w:t>
      </w:r>
      <w:r w:rsidR="00AB2612">
        <w:rPr>
          <w:i w:val="0"/>
          <w:iCs w:val="0"/>
        </w:rPr>
        <w:t xml:space="preserve"> lost. Although the kinetic energy and momentum of the container </w:t>
      </w:r>
      <w:r w:rsidR="00A0403E">
        <w:rPr>
          <w:i w:val="0"/>
          <w:iCs w:val="0"/>
        </w:rPr>
        <w:t>are</w:t>
      </w:r>
      <w:r w:rsidR="00AB2612">
        <w:rPr>
          <w:i w:val="0"/>
          <w:iCs w:val="0"/>
        </w:rPr>
        <w:t xml:space="preserve"> not taken </w:t>
      </w:r>
      <w:r w:rsidR="00AB2612">
        <w:rPr>
          <w:i w:val="0"/>
          <w:iCs w:val="0"/>
        </w:rPr>
        <w:lastRenderedPageBreak/>
        <w:t>into account in these calculations – the system is comprised of only the balls inside the container – the container was programmed to have a very high mass (~10</w:t>
      </w:r>
      <w:r w:rsidR="00AB2612" w:rsidRPr="00AB2612">
        <w:rPr>
          <w:i w:val="0"/>
          <w:iCs w:val="0"/>
          <w:vertAlign w:val="superscript"/>
        </w:rPr>
        <w:t>20</w:t>
      </w:r>
      <w:proofErr w:type="gramStart"/>
      <w:r w:rsidR="00AB2612">
        <w:rPr>
          <w:i w:val="0"/>
          <w:iCs w:val="0"/>
        </w:rPr>
        <w:t>)</w:t>
      </w:r>
      <w:proofErr w:type="gramEnd"/>
      <w:r w:rsidR="00AD797E">
        <w:rPr>
          <w:i w:val="0"/>
          <w:iCs w:val="0"/>
        </w:rPr>
        <w:t xml:space="preserve"> </w:t>
      </w:r>
      <w:r w:rsidR="00AB2612">
        <w:rPr>
          <w:i w:val="0"/>
          <w:iCs w:val="0"/>
        </w:rPr>
        <w:t>so the kinetic energy and momentum transferred to the container is negligible.</w:t>
      </w:r>
    </w:p>
    <w:p w14:paraId="6E8AD78B" w14:textId="0D67AAE1" w:rsidR="00AB2612" w:rsidRDefault="00AB2612" w:rsidP="00AB2612">
      <w:pPr>
        <w:pStyle w:val="Heading2"/>
      </w:pPr>
      <w:r>
        <w:rPr>
          <w:i w:val="0"/>
          <w:iCs w:val="0"/>
        </w:rPr>
        <w:t xml:space="preserve">Figure 5 </w:t>
      </w:r>
      <w:r w:rsidR="00AD797E">
        <w:rPr>
          <w:i w:val="0"/>
          <w:iCs w:val="0"/>
        </w:rPr>
        <w:t xml:space="preserve">and 6 </w:t>
      </w:r>
      <w:r>
        <w:rPr>
          <w:i w:val="0"/>
          <w:iCs w:val="0"/>
        </w:rPr>
        <w:t xml:space="preserve">– </w:t>
      </w:r>
      <w:r>
        <w:t>Pressure versus temperature</w:t>
      </w:r>
      <w:r w:rsidR="00AD797E">
        <w:t xml:space="preserve"> and how changing the radius affects the equation of state</w:t>
      </w:r>
    </w:p>
    <w:p w14:paraId="5CACB865" w14:textId="77777777" w:rsidR="00AB2612" w:rsidRDefault="00AB2612" w:rsidP="00AB2612">
      <w:pPr>
        <w:pStyle w:val="Heading2"/>
        <w:numPr>
          <w:ilvl w:val="0"/>
          <w:numId w:val="0"/>
        </w:numPr>
        <w:rPr>
          <w:i w:val="0"/>
          <w:iCs w:val="0"/>
        </w:rPr>
      </w:pPr>
      <w:r>
        <w:rPr>
          <w:i w:val="0"/>
          <w:iCs w:val="0"/>
        </w:rPr>
        <w:t>The ideal gas law is as follows</w:t>
      </w:r>
    </w:p>
    <w:p w14:paraId="0669DD06" w14:textId="1FFF50AD" w:rsidR="00AB2612" w:rsidRPr="00AB2612" w:rsidRDefault="00AB2612" w:rsidP="00AB2612">
      <w:pPr>
        <w:pStyle w:val="Heading2"/>
        <w:numPr>
          <w:ilvl w:val="0"/>
          <w:numId w:val="0"/>
        </w:numPr>
        <w:rPr>
          <w:i w:val="0"/>
        </w:rPr>
      </w:pPr>
      <m:oMathPara>
        <m:oMath>
          <m:r>
            <w:rPr>
              <w:rFonts w:ascii="Cambria Math" w:hAnsi="Cambria Math"/>
            </w:rPr>
            <m:t>PV=NkT</m:t>
          </m:r>
          <m:r>
            <w:rPr>
              <w:rFonts w:ascii="Cambria Math" w:hAnsi="Cambria Math"/>
            </w:rPr>
            <m:t xml:space="preserve"> (5)</m:t>
          </m:r>
        </m:oMath>
      </m:oMathPara>
    </w:p>
    <w:p w14:paraId="5E944261" w14:textId="76B6A3FB" w:rsidR="00AB2612" w:rsidRDefault="00AB2612" w:rsidP="00AD797E">
      <w:pPr>
        <w:pStyle w:val="Heading2"/>
        <w:numPr>
          <w:ilvl w:val="0"/>
          <w:numId w:val="0"/>
        </w:numPr>
        <w:jc w:val="both"/>
        <w:rPr>
          <w:i w:val="0"/>
          <w:iCs w:val="0"/>
        </w:rPr>
      </w:pPr>
      <w:r>
        <w:rPr>
          <w:i w:val="0"/>
          <w:iCs w:val="0"/>
        </w:rPr>
        <w:t>where P is the pressure of the gas in Pascals, V is the volume of the gas</w:t>
      </w:r>
      <w:r w:rsidR="00EC4482">
        <w:rPr>
          <w:i w:val="0"/>
          <w:iCs w:val="0"/>
        </w:rPr>
        <w:t xml:space="preserve"> in m</w:t>
      </w:r>
      <w:r w:rsidR="00EC4482" w:rsidRPr="00EC4482">
        <w:rPr>
          <w:i w:val="0"/>
          <w:iCs w:val="0"/>
          <w:vertAlign w:val="superscript"/>
        </w:rPr>
        <w:t>3</w:t>
      </w:r>
      <w:r>
        <w:rPr>
          <w:i w:val="0"/>
          <w:iCs w:val="0"/>
        </w:rPr>
        <w:t>, N is the number of molecules of the gas</w:t>
      </w:r>
      <w:r w:rsidR="00EC4482">
        <w:rPr>
          <w:i w:val="0"/>
          <w:iCs w:val="0"/>
        </w:rPr>
        <w:t>, and</w:t>
      </w:r>
      <w:r>
        <w:rPr>
          <w:i w:val="0"/>
          <w:iCs w:val="0"/>
        </w:rPr>
        <w:t xml:space="preserve"> k is Boltzmann’s constant (1.38 </w:t>
      </w:r>
      <w:r>
        <w:rPr>
          <w:i w:val="0"/>
          <w:iCs w:val="0"/>
        </w:rPr>
        <w:sym w:font="Symbol" w:char="F0B4"/>
      </w:r>
      <w:r>
        <w:rPr>
          <w:i w:val="0"/>
          <w:iCs w:val="0"/>
        </w:rPr>
        <w:t xml:space="preserve"> 10</w:t>
      </w:r>
      <w:r w:rsidRPr="00AB2612">
        <w:rPr>
          <w:i w:val="0"/>
          <w:iCs w:val="0"/>
          <w:vertAlign w:val="superscript"/>
        </w:rPr>
        <w:t>-23</w:t>
      </w:r>
      <w:r>
        <w:rPr>
          <w:i w:val="0"/>
          <w:iCs w:val="0"/>
          <w:vertAlign w:val="superscript"/>
        </w:rPr>
        <w:t xml:space="preserve"> </w:t>
      </w:r>
      <w:r>
        <w:rPr>
          <w:i w:val="0"/>
          <w:iCs w:val="0"/>
        </w:rPr>
        <w:t>J/K) [</w:t>
      </w:r>
      <w:r w:rsidR="00F363A6">
        <w:rPr>
          <w:i w:val="0"/>
          <w:iCs w:val="0"/>
        </w:rPr>
        <w:t>3</w:t>
      </w:r>
      <w:r>
        <w:rPr>
          <w:i w:val="0"/>
          <w:iCs w:val="0"/>
        </w:rPr>
        <w:t xml:space="preserve">]. Rearranging this, the gradient </w:t>
      </w:r>
      <w:r w:rsidR="00A0403E">
        <w:rPr>
          <w:i w:val="0"/>
          <w:iCs w:val="0"/>
        </w:rPr>
        <w:t>is</w:t>
      </w:r>
      <w:r>
        <w:rPr>
          <w:i w:val="0"/>
          <w:iCs w:val="0"/>
        </w:rPr>
        <w:t xml:space="preserve"> equal to </w:t>
      </w:r>
    </w:p>
    <w:p w14:paraId="274B2238" w14:textId="71E32FFE" w:rsidR="00AD797E" w:rsidRDefault="00AB2612" w:rsidP="00AB2612">
      <w:pPr>
        <w:pStyle w:val="Heading2"/>
        <w:numPr>
          <w:ilvl w:val="0"/>
          <w:numId w:val="0"/>
        </w:numPr>
        <w:jc w:val="center"/>
        <w:rPr>
          <w:rFonts w:ascii="Cambria Math" w:hAnsi="Cambria Math"/>
        </w:rPr>
      </w:pPr>
      <m:oMath>
        <m:f>
          <m:fPr>
            <m:ctrlPr>
              <w:rPr>
                <w:rFonts w:ascii="Cambria Math" w:hAnsi="Cambria Math"/>
              </w:rPr>
            </m:ctrlPr>
          </m:fPr>
          <m:num>
            <m:r>
              <w:rPr>
                <w:rFonts w:ascii="Cambria Math" w:hAnsi="Cambria Math"/>
              </w:rPr>
              <m:t>Nk</m:t>
            </m:r>
          </m:num>
          <m:den>
            <m:r>
              <w:rPr>
                <w:rFonts w:ascii="Cambria Math" w:hAnsi="Cambria Math"/>
              </w:rPr>
              <m:t>T</m:t>
            </m:r>
          </m:den>
        </m:f>
        <m:r>
          <w:rPr>
            <w:rFonts w:ascii="Cambria Math" w:hAnsi="Cambria Math"/>
          </w:rPr>
          <m:t>=4.88 × 1</m:t>
        </m:r>
        <m:sSup>
          <m:sSupPr>
            <m:ctrlPr>
              <w:rPr>
                <w:rFonts w:ascii="Cambria Math" w:hAnsi="Cambria Math"/>
              </w:rPr>
            </m:ctrlPr>
          </m:sSupPr>
          <m:e>
            <m:r>
              <w:rPr>
                <w:rFonts w:ascii="Cambria Math" w:hAnsi="Cambria Math"/>
              </w:rPr>
              <m:t>0</m:t>
            </m:r>
          </m:e>
          <m:sup>
            <m:r>
              <w:rPr>
                <w:rFonts w:ascii="Cambria Math" w:hAnsi="Cambria Math"/>
              </w:rPr>
              <m:t>-25</m:t>
            </m:r>
          </m:sup>
        </m:sSup>
        <m:r>
          <w:rPr>
            <w:rFonts w:ascii="Cambria Math" w:hAnsi="Cambria Math"/>
          </w:rPr>
          <m:t xml:space="preserve"> J/</m:t>
        </m:r>
        <m:sSup>
          <m:sSupPr>
            <m:ctrlPr>
              <w:rPr>
                <w:rFonts w:ascii="Cambria Math" w:hAnsi="Cambria Math"/>
              </w:rPr>
            </m:ctrlPr>
          </m:sSupPr>
          <m:e>
            <m:r>
              <w:rPr>
                <w:rFonts w:ascii="Cambria Math" w:hAnsi="Cambria Math"/>
              </w:rPr>
              <m:t>K</m:t>
            </m:r>
          </m:e>
          <m:sup>
            <m:r>
              <w:rPr>
                <w:rFonts w:ascii="Cambria Math" w:hAnsi="Cambria Math"/>
              </w:rPr>
              <m:t>2</m:t>
            </m:r>
          </m:sup>
        </m:sSup>
      </m:oMath>
      <w:r>
        <w:rPr>
          <w:rFonts w:ascii="Cambria Math" w:hAnsi="Cambria Math"/>
        </w:rPr>
        <w:t xml:space="preserve"> </w:t>
      </w:r>
    </w:p>
    <w:p w14:paraId="46765DA4" w14:textId="4BFFEBF2" w:rsidR="00AD797E" w:rsidRDefault="00A0403E" w:rsidP="00AD797E">
      <w:pPr>
        <w:jc w:val="both"/>
      </w:pPr>
      <w:r>
        <w:t>T</w:t>
      </w:r>
      <w:r w:rsidR="00AD797E">
        <w:t>he value</w:t>
      </w:r>
      <w:r w:rsidR="003A2F31">
        <w:t xml:space="preserve"> of the gradient</w:t>
      </w:r>
      <w:r w:rsidR="00AD797E">
        <w:t xml:space="preserve"> produced when fitting a linear plot</w:t>
      </w:r>
      <w:r w:rsidR="003A2F31">
        <w:t xml:space="preserve"> </w:t>
      </w:r>
      <w:r w:rsidR="00AD797E">
        <w:t xml:space="preserve">to </w:t>
      </w:r>
      <w:r w:rsidR="00AD797E">
        <w:rPr>
          <w:i/>
          <w:iCs/>
        </w:rPr>
        <w:t>Figure 5</w:t>
      </w:r>
      <w:r w:rsidR="003A2F31">
        <w:t xml:space="preserve">, however, is </w:t>
      </w:r>
      <w:r w:rsidR="00AD797E">
        <w:t>more than that,</w:t>
      </w:r>
      <w:r w:rsidR="003A2F31">
        <w:t xml:space="preserve"> with gradient equal to</w:t>
      </w:r>
      <w:r w:rsidR="00AD797E">
        <w:t xml:space="preserve"> 2.95 </w:t>
      </w:r>
      <w:r w:rsidR="00AD797E">
        <w:sym w:font="Symbol" w:char="F0B1"/>
      </w:r>
      <w:r w:rsidR="00AD797E">
        <w:t xml:space="preserve"> 0.11 </w:t>
      </w:r>
      <w:r w:rsidR="00AD797E">
        <w:sym w:font="Symbol" w:char="F0B4"/>
      </w:r>
      <w:r w:rsidR="00AD797E">
        <w:t xml:space="preserve"> 10</w:t>
      </w:r>
      <w:r w:rsidR="00AD797E" w:rsidRPr="00AD797E">
        <w:rPr>
          <w:vertAlign w:val="superscript"/>
        </w:rPr>
        <w:t>-</w:t>
      </w:r>
      <w:proofErr w:type="gramStart"/>
      <w:r w:rsidR="00AD797E" w:rsidRPr="00AD797E">
        <w:rPr>
          <w:vertAlign w:val="superscript"/>
        </w:rPr>
        <w:t>24</w:t>
      </w:r>
      <w:r w:rsidR="00AD797E">
        <w:rPr>
          <w:vertAlign w:val="superscript"/>
        </w:rPr>
        <w:t xml:space="preserve"> </w:t>
      </w:r>
      <w:r w:rsidR="00AD797E">
        <w:t>.</w:t>
      </w:r>
      <w:proofErr w:type="gramEnd"/>
      <w:r w:rsidR="00AD797E">
        <w:t xml:space="preserve"> The reason for this discrepancy lies in the ideal gas assumptions. Particles of an ideal gas have negligible volume which is not true for this case because the balls take up significant volume of the container. </w:t>
      </w:r>
    </w:p>
    <w:p w14:paraId="44AEBDA9" w14:textId="132BDC02" w:rsidR="00AD797E" w:rsidRDefault="00AD797E" w:rsidP="00AD797E">
      <w:pPr>
        <w:jc w:val="both"/>
      </w:pPr>
      <w:r>
        <w:rPr>
          <w:i/>
          <w:iCs/>
        </w:rPr>
        <w:t xml:space="preserve">Figure 6 </w:t>
      </w:r>
      <w:r>
        <w:t>explores this discrepancy further. It</w:t>
      </w:r>
      <w:r w:rsidR="00625A4C">
        <w:t xml:space="preserve"> plots the gradient of the P-T plots for balls of six different radii. One can see that the gradients are getting smaller and converging upon the theoretical ideal gas value of the gradient with the given parameters. </w:t>
      </w:r>
    </w:p>
    <w:p w14:paraId="5A8C7D73" w14:textId="12D413EC" w:rsidR="007C2DA3" w:rsidRDefault="007C2DA3" w:rsidP="007C2DA3">
      <w:pPr>
        <w:pStyle w:val="Heading2"/>
      </w:pPr>
      <w:r>
        <w:rPr>
          <w:i w:val="0"/>
          <w:iCs w:val="0"/>
        </w:rPr>
        <w:t xml:space="preserve">Figure 7 – </w:t>
      </w:r>
      <w:r>
        <w:t>Histogram of ball speeds</w:t>
      </w:r>
    </w:p>
    <w:p w14:paraId="035F1781" w14:textId="286B4ADB" w:rsidR="00A0403E" w:rsidRDefault="007C2DA3" w:rsidP="007C2DA3">
      <w:r>
        <w:rPr>
          <w:i/>
          <w:iCs/>
        </w:rPr>
        <w:t>Figure 7</w:t>
      </w:r>
      <w:r>
        <w:t xml:space="preserve"> shows a</w:t>
      </w:r>
      <w:r w:rsidR="0067762A">
        <w:t xml:space="preserve"> histogram following a Maxwell-Boltzmann distribution.</w:t>
      </w:r>
      <w:r>
        <w:t xml:space="preserve"> </w:t>
      </w:r>
      <w:r w:rsidR="0067762A">
        <w:t xml:space="preserve">The </w:t>
      </w:r>
      <w:r>
        <w:t>Maxwell-Boltzmann</w:t>
      </w:r>
      <w:r w:rsidR="0067762A">
        <w:t xml:space="preserve"> function plotted onto the</w:t>
      </w:r>
      <w:r>
        <w:t xml:space="preserve"> curve </w:t>
      </w:r>
      <w:r w:rsidR="0067762A">
        <w:t xml:space="preserve">is </w:t>
      </w:r>
      <w:r>
        <w:t xml:space="preserve">given by </w:t>
      </w:r>
    </w:p>
    <w:p w14:paraId="736B9B57" w14:textId="340B799B" w:rsidR="00A0403E" w:rsidRPr="007C2DA3" w:rsidRDefault="007C2DA3" w:rsidP="007C2DA3">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 xml:space="preserve">=Av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kT</m:t>
                  </m:r>
                </m:den>
              </m:f>
              <m:r>
                <w:rPr>
                  <w:rFonts w:ascii="Cambria Math" w:hAnsi="Cambria Math"/>
                </w:rPr>
                <m:t xml:space="preserve"> </m:t>
              </m:r>
            </m:sup>
          </m:sSup>
          <m:r>
            <w:rPr>
              <w:rFonts w:ascii="Cambria Math" w:hAnsi="Cambria Math"/>
            </w:rPr>
            <m:t xml:space="preserve"> (5)</m:t>
          </m:r>
        </m:oMath>
      </m:oMathPara>
    </w:p>
    <w:p w14:paraId="0F6F9576" w14:textId="2591A0D8" w:rsidR="00094118" w:rsidRDefault="007C2DA3" w:rsidP="007C2DA3">
      <w:pPr>
        <w:jc w:val="both"/>
      </w:pPr>
      <w:r>
        <w:t>where m is the mass of the particles in kg, v is the velocity of the particles in m/s, T is the temperature</w:t>
      </w:r>
      <w:r w:rsidR="00EC4482">
        <w:t xml:space="preserve"> in K,</w:t>
      </w:r>
      <w:r>
        <w:t xml:space="preserve"> and A is a scaling constant [</w:t>
      </w:r>
      <w:r w:rsidR="00F363A6">
        <w:t>4</w:t>
      </w:r>
      <w:r>
        <w:t xml:space="preserve">]. </w:t>
      </w:r>
      <w:r w:rsidR="0067762A">
        <w:t xml:space="preserve">The parameters outputted by the </w:t>
      </w:r>
      <w:r w:rsidR="0067762A">
        <w:rPr>
          <w:i/>
          <w:iCs/>
        </w:rPr>
        <w:t xml:space="preserve">optimize </w:t>
      </w:r>
      <w:r w:rsidR="0067762A">
        <w:t xml:space="preserve">function are </w:t>
      </w:r>
      <w:r w:rsidR="0067762A">
        <w:t>m = 0.46</w:t>
      </w:r>
      <w:r w:rsidR="00EC4482">
        <w:t xml:space="preserve"> </w:t>
      </w:r>
      <w:r w:rsidR="00EC4482">
        <w:sym w:font="Symbol" w:char="F0B1"/>
      </w:r>
      <w:r w:rsidR="00EC4482">
        <w:t xml:space="preserve"> 0.</w:t>
      </w:r>
      <w:r w:rsidR="003A2F31">
        <w:t>1</w:t>
      </w:r>
      <w:r w:rsidR="00EC4482">
        <w:t>6 kg</w:t>
      </w:r>
      <w:r w:rsidR="0067762A">
        <w:t xml:space="preserve">, T = 1.6 </w:t>
      </w:r>
      <w:r w:rsidR="00EC4482">
        <w:sym w:font="Symbol" w:char="F0B1"/>
      </w:r>
      <w:r w:rsidR="00EC4482">
        <w:t xml:space="preserve"> </w:t>
      </w:r>
      <w:r w:rsidR="003A2F31">
        <w:t>0</w:t>
      </w:r>
      <w:r w:rsidR="00EC4482">
        <w:t>.</w:t>
      </w:r>
      <w:r w:rsidR="003A2F31">
        <w:t>6</w:t>
      </w:r>
      <w:r w:rsidR="00EC4482">
        <w:t xml:space="preserve"> </w:t>
      </w:r>
      <w:r w:rsidR="0067762A">
        <w:sym w:font="Symbol" w:char="F0B4"/>
      </w:r>
      <w:r w:rsidR="0067762A">
        <w:t xml:space="preserve"> 10</w:t>
      </w:r>
      <w:r w:rsidR="0067762A" w:rsidRPr="007C2DA3">
        <w:rPr>
          <w:vertAlign w:val="superscript"/>
        </w:rPr>
        <w:t>22</w:t>
      </w:r>
      <w:r w:rsidR="003A2F31">
        <w:t xml:space="preserve"> K </w:t>
      </w:r>
      <w:r w:rsidR="0067762A">
        <w:t>and A = 1590</w:t>
      </w:r>
      <w:r w:rsidR="00EC4482">
        <w:t xml:space="preserve"> </w:t>
      </w:r>
      <w:r w:rsidR="00EC4482">
        <w:sym w:font="Symbol" w:char="F0B1"/>
      </w:r>
      <w:r w:rsidR="00EC4482">
        <w:t xml:space="preserve"> 210</w:t>
      </w:r>
      <w:r w:rsidR="0067762A">
        <w:t xml:space="preserve">. </w:t>
      </w:r>
      <w:r>
        <w:t xml:space="preserve">Although the shape of the histogram fits this curve, the mass parameter given by the </w:t>
      </w:r>
      <w:r>
        <w:rPr>
          <w:i/>
          <w:iCs/>
        </w:rPr>
        <w:t>optimize</w:t>
      </w:r>
      <w:r>
        <w:t xml:space="preserve"> function is</w:t>
      </w:r>
      <w:r w:rsidR="0038696C">
        <w:t xml:space="preserve"> less than</w:t>
      </w:r>
      <w:r>
        <w:t xml:space="preserve"> half the actual value</w:t>
      </w:r>
      <w:r w:rsidR="0038696C">
        <w:t xml:space="preserve"> (actual value being m = 1)</w:t>
      </w:r>
      <w:r>
        <w:t xml:space="preserve">. Again, this is likely due to the simulation </w:t>
      </w:r>
      <w:r w:rsidRPr="003A2F31">
        <w:t>not</w:t>
      </w:r>
      <w:r>
        <w:t xml:space="preserve"> modelling an ideal gas. </w:t>
      </w:r>
    </w:p>
    <w:p w14:paraId="511F1E1A" w14:textId="5FEB7504" w:rsidR="000134E1" w:rsidRDefault="000134E1" w:rsidP="000134E1">
      <w:pPr>
        <w:pStyle w:val="Heading2"/>
      </w:pPr>
      <w:r>
        <w:rPr>
          <w:i w:val="0"/>
          <w:iCs w:val="0"/>
        </w:rPr>
        <w:t xml:space="preserve">Figure 8 – </w:t>
      </w:r>
      <w:r>
        <w:t>Plot of data used to fit van der Waal’s law</w:t>
      </w:r>
    </w:p>
    <w:p w14:paraId="396B8AF4" w14:textId="1E448A3A" w:rsidR="00A0403E" w:rsidRDefault="000134E1" w:rsidP="000134E1">
      <w:r>
        <w:t xml:space="preserve">The van der Waal’s equation </w:t>
      </w:r>
      <w:r w:rsidR="003048ED">
        <w:t xml:space="preserve">is given by </w:t>
      </w:r>
    </w:p>
    <w:p w14:paraId="007DFE19" w14:textId="75DDFA6F" w:rsidR="003048ED" w:rsidRPr="003048ED" w:rsidRDefault="003048ED" w:rsidP="000134E1">
      <m:oMathPara>
        <m:oMath>
          <m:r>
            <w:rPr>
              <w:rFonts w:ascii="Cambria Math" w:hAnsi="Cambria Math"/>
            </w:rPr>
            <m:t xml:space="preserve">P= </m:t>
          </m:r>
          <m:f>
            <m:fPr>
              <m:ctrlPr>
                <w:rPr>
                  <w:rFonts w:ascii="Cambria Math" w:hAnsi="Cambria Math"/>
                  <w:i/>
                </w:rPr>
              </m:ctrlPr>
            </m:fPr>
            <m:num>
              <m:r>
                <w:rPr>
                  <w:rFonts w:ascii="Cambria Math" w:hAnsi="Cambria Math"/>
                </w:rPr>
                <m:t>Nk</m:t>
              </m:r>
            </m:num>
            <m:den>
              <m:r>
                <w:rPr>
                  <w:rFonts w:ascii="Cambria Math" w:hAnsi="Cambria Math"/>
                </w:rPr>
                <m:t>V-Nb</m:t>
              </m:r>
            </m:den>
          </m:f>
          <m:r>
            <w:rPr>
              <w:rFonts w:ascii="Cambria Math" w:hAnsi="Cambria Math"/>
            </w:rPr>
            <m:t>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V</m:t>
                      </m:r>
                    </m:den>
                  </m:f>
                </m:e>
              </m:d>
            </m:e>
            <m:sup>
              <m:r>
                <w:rPr>
                  <w:rFonts w:ascii="Cambria Math" w:hAnsi="Cambria Math"/>
                </w:rPr>
                <m:t>2</m:t>
              </m:r>
            </m:sup>
          </m:sSup>
          <m:r>
            <w:rPr>
              <w:rFonts w:ascii="Cambria Math" w:hAnsi="Cambria Math"/>
            </w:rPr>
            <m:t>(6)</m:t>
          </m:r>
        </m:oMath>
      </m:oMathPara>
    </w:p>
    <w:p w14:paraId="0DE20FA0" w14:textId="74745A76" w:rsidR="003048ED" w:rsidRPr="003048ED" w:rsidRDefault="003048ED" w:rsidP="00EC4482">
      <w:pPr>
        <w:jc w:val="both"/>
      </w:pPr>
      <w:r>
        <w:t>where V is the volume of the container (in this case V would be the area, since the simulation is in 2D)</w:t>
      </w:r>
      <w:r w:rsidR="00074593">
        <w:t>, a is the van der Waal’s constant to measure the attractive force of the molecules in the gas and b is a volume correction factor</w:t>
      </w:r>
      <w:r>
        <w:t xml:space="preserve"> [</w:t>
      </w:r>
      <w:r w:rsidR="00F363A6">
        <w:t>4</w:t>
      </w:r>
      <w:r>
        <w:t xml:space="preserve">]. The parameters found from the </w:t>
      </w:r>
      <w:r>
        <w:rPr>
          <w:i/>
          <w:iCs/>
        </w:rPr>
        <w:t>optimize</w:t>
      </w:r>
      <w:r>
        <w:t xml:space="preserve"> function are </w:t>
      </w:r>
      <w:r>
        <w:t>N = 1</w:t>
      </w:r>
      <w:r w:rsidR="00EC4482">
        <w:t xml:space="preserve">30 </w:t>
      </w:r>
      <w:r w:rsidR="00EC4482">
        <w:sym w:font="Symbol" w:char="F0B1"/>
      </w:r>
      <w:r w:rsidR="00EC4482">
        <w:t xml:space="preserve"> </w:t>
      </w:r>
      <w:proofErr w:type="gramStart"/>
      <w:r w:rsidR="003A2F31">
        <w:t>4</w:t>
      </w:r>
      <w:r>
        <w:t>,  V</w:t>
      </w:r>
      <w:proofErr w:type="gramEnd"/>
      <w:r>
        <w:t xml:space="preserve"> = 2280</w:t>
      </w:r>
      <w:r w:rsidR="00EC4482">
        <w:t xml:space="preserve"> </w:t>
      </w:r>
      <w:r w:rsidR="00EC4482">
        <w:sym w:font="Symbol" w:char="F0B1"/>
      </w:r>
      <w:r w:rsidR="00EC4482">
        <w:t xml:space="preserve"> </w:t>
      </w:r>
      <w:r w:rsidR="003A2F31">
        <w:t>20</w:t>
      </w:r>
      <w:r>
        <w:t>, a = 2</w:t>
      </w:r>
      <w:r w:rsidR="00EC4482">
        <w:t xml:space="preserve">5 </w:t>
      </w:r>
      <w:r w:rsidR="00EC4482">
        <w:sym w:font="Symbol" w:char="F0B1"/>
      </w:r>
      <w:r w:rsidR="00EC4482">
        <w:t xml:space="preserve"> </w:t>
      </w:r>
      <w:r w:rsidR="003A2F31">
        <w:t>2</w:t>
      </w:r>
      <w:r>
        <w:t xml:space="preserve"> and b = 13</w:t>
      </w:r>
      <w:r w:rsidR="00EC4482">
        <w:t xml:space="preserve"> </w:t>
      </w:r>
      <w:r w:rsidR="00EC4482">
        <w:sym w:font="Symbol" w:char="F0B1"/>
      </w:r>
      <w:r w:rsidR="00EC4482">
        <w:t xml:space="preserve"> </w:t>
      </w:r>
      <w:r w:rsidR="003A2F31">
        <w:t>1</w:t>
      </w:r>
      <w:r>
        <w:t xml:space="preserve">. The number of balls and the area of the container is </w:t>
      </w:r>
      <w:proofErr w:type="gramStart"/>
      <w:r>
        <w:t>similar to</w:t>
      </w:r>
      <w:proofErr w:type="gramEnd"/>
      <w:r>
        <w:t xml:space="preserve"> the actual number – 100 balls and an area of 2830</w:t>
      </w:r>
      <w:r w:rsidR="003A2F31">
        <w:t xml:space="preserve"> units</w:t>
      </w:r>
      <w:r w:rsidR="003A2F31" w:rsidRPr="003A2F31">
        <w:rPr>
          <w:vertAlign w:val="superscript"/>
        </w:rPr>
        <w:t>2</w:t>
      </w:r>
      <w:r>
        <w:t xml:space="preserve">. </w:t>
      </w:r>
      <w:r w:rsidR="00EC4482">
        <w:t>The values of a should be small, as no attraction was coded into the simulation.</w:t>
      </w:r>
    </w:p>
    <w:p w14:paraId="223599AD" w14:textId="30C1464E" w:rsidR="00094118" w:rsidRDefault="00094118" w:rsidP="00094118">
      <w:pPr>
        <w:pStyle w:val="Heading1"/>
      </w:pPr>
      <w:r>
        <w:t>Conclusion and Evaluation</w:t>
      </w:r>
    </w:p>
    <w:p w14:paraId="01B2E66C" w14:textId="4FF4B8E4" w:rsidR="00094118" w:rsidRDefault="00094118" w:rsidP="003048ED">
      <w:pPr>
        <w:jc w:val="both"/>
      </w:pPr>
      <w:r>
        <w:t xml:space="preserve">This 2-D simulation </w:t>
      </w:r>
      <w:r w:rsidR="003A2F31">
        <w:t>plots</w:t>
      </w:r>
      <w:r>
        <w:t xml:space="preserve"> balls with random positions and velocities into a container to model the </w:t>
      </w:r>
      <w:proofErr w:type="spellStart"/>
      <w:r>
        <w:t>behaviour</w:t>
      </w:r>
      <w:proofErr w:type="spellEnd"/>
      <w:r>
        <w:t xml:space="preserve"> of gas </w:t>
      </w:r>
      <w:r>
        <w:t>particles. It explore</w:t>
      </w:r>
      <w:r w:rsidR="003A2F31">
        <w:t>s</w:t>
      </w:r>
      <w:r>
        <w:t xml:space="preserve"> the distance between the gas particles, how well the </w:t>
      </w:r>
      <w:r w:rsidR="003A2F31">
        <w:t>model</w:t>
      </w:r>
      <w:r>
        <w:t xml:space="preserve"> fit</w:t>
      </w:r>
      <w:r w:rsidR="003A2F31">
        <w:t>s</w:t>
      </w:r>
      <w:r>
        <w:t xml:space="preserve"> </w:t>
      </w:r>
      <w:r w:rsidR="00E353AD">
        <w:t>an</w:t>
      </w:r>
      <w:r>
        <w:t xml:space="preserve"> ideal gas. </w:t>
      </w:r>
      <w:r w:rsidR="003A2F31">
        <w:t xml:space="preserve">It also </w:t>
      </w:r>
      <w:r w:rsidR="00E353AD">
        <w:t>explores how the speeds of the gases fit a Maxwell-Boltzmann distribution. Finally, van der Waal’s equation was used to calculate the estimates of the simulation parameters.</w:t>
      </w:r>
    </w:p>
    <w:p w14:paraId="1D070B16" w14:textId="77777777" w:rsidR="00094118" w:rsidRDefault="00094118" w:rsidP="003048ED">
      <w:pPr>
        <w:jc w:val="both"/>
      </w:pPr>
      <w:r>
        <w:t>There were several things that could have been improved about this simulation.</w:t>
      </w:r>
    </w:p>
    <w:p w14:paraId="412B1B3D" w14:textId="77777777" w:rsidR="00094118" w:rsidRDefault="00094118" w:rsidP="00094118">
      <w:pPr>
        <w:pStyle w:val="Heading2"/>
      </w:pPr>
      <w:r>
        <w:t>Improving the code</w:t>
      </w:r>
    </w:p>
    <w:p w14:paraId="3350F877" w14:textId="73DFF5E3" w:rsidR="00094118" w:rsidRDefault="00094118" w:rsidP="00094118">
      <w:pPr>
        <w:jc w:val="both"/>
      </w:pPr>
      <w:r>
        <w:t xml:space="preserve">A minor bug which </w:t>
      </w:r>
      <w:r w:rsidR="00E353AD">
        <w:t>has not</w:t>
      </w:r>
      <w:r>
        <w:t xml:space="preserve"> been fixed is that the code </w:t>
      </w:r>
      <w:r w:rsidR="00E353AD">
        <w:t>does not</w:t>
      </w:r>
      <w:r>
        <w:t xml:space="preserve"> run unless we animate the balls. Given more time, this </w:t>
      </w:r>
      <w:r w:rsidR="00E353AD">
        <w:t>could</w:t>
      </w:r>
      <w:r>
        <w:t xml:space="preserve"> be fixed. </w:t>
      </w:r>
    </w:p>
    <w:p w14:paraId="5300EF76" w14:textId="169FCA10" w:rsidR="00094118" w:rsidRDefault="00094118" w:rsidP="00094118">
      <w:pPr>
        <w:jc w:val="both"/>
      </w:pPr>
      <w:r>
        <w:t xml:space="preserve">When the balls </w:t>
      </w:r>
      <w:r w:rsidR="00E353AD">
        <w:t>are</w:t>
      </w:r>
      <w:r>
        <w:t xml:space="preserve"> instantiated, they </w:t>
      </w:r>
      <w:r w:rsidR="00E353AD">
        <w:t>have</w:t>
      </w:r>
      <w:r>
        <w:t xml:space="preserve"> the capability to overlap which </w:t>
      </w:r>
      <w:r w:rsidR="00E353AD">
        <w:t>is</w:t>
      </w:r>
      <w:r>
        <w:t xml:space="preserve"> suboptimal as this </w:t>
      </w:r>
      <w:r w:rsidR="00E353AD">
        <w:t>cannot</w:t>
      </w:r>
      <w:r>
        <w:t xml:space="preserve"> happen in real life and </w:t>
      </w:r>
      <w:r w:rsidR="00E353AD">
        <w:t>takes</w:t>
      </w:r>
      <w:r>
        <w:t xml:space="preserve"> the simulation a few frames to run without </w:t>
      </w:r>
      <w:r w:rsidR="00EC4482">
        <w:t xml:space="preserve">any </w:t>
      </w:r>
      <w:r>
        <w:t xml:space="preserve">overlap. A better method would be to instantiate the positions of the balls systematically, so there is no chance of overlap. However, </w:t>
      </w:r>
      <w:r w:rsidR="00E353AD">
        <w:t>given</w:t>
      </w:r>
      <w:r>
        <w:t xml:space="preserve"> the time restraint</w:t>
      </w:r>
      <w:r w:rsidR="00E353AD">
        <w:t>s</w:t>
      </w:r>
      <w:r>
        <w:t xml:space="preserve">, </w:t>
      </w:r>
      <w:r w:rsidR="00E353AD">
        <w:t>it</w:t>
      </w:r>
      <w:r>
        <w:t xml:space="preserve"> was difficult to </w:t>
      </w:r>
      <w:r w:rsidR="00E353AD">
        <w:t>maintain</w:t>
      </w:r>
      <w:r>
        <w:t xml:space="preserve"> the ability to </w:t>
      </w:r>
      <w:r w:rsidR="00E353AD">
        <w:t xml:space="preserve">easily </w:t>
      </w:r>
      <w:r>
        <w:t>change the number of balls, radius of balls and radius of the container.</w:t>
      </w:r>
    </w:p>
    <w:p w14:paraId="6B93E537" w14:textId="0B178149" w:rsidR="00074593" w:rsidRPr="00074593" w:rsidRDefault="00074593" w:rsidP="00094118">
      <w:pPr>
        <w:jc w:val="both"/>
      </w:pPr>
      <w:r>
        <w:t xml:space="preserve">Also, when instantiating the balls, the randomness of the positions and velocities meant that the plots produced could be different for each individual run. It would be more consistent to </w:t>
      </w:r>
      <w:r>
        <w:rPr>
          <w:i/>
          <w:iCs/>
        </w:rPr>
        <w:t>fix</w:t>
      </w:r>
      <w:r>
        <w:t xml:space="preserve"> the random seed so that the random values for position and velocity were constant for each run of the simulation, or systematically placing the balls would also be a solution to this issue (by fixing the initial positions). </w:t>
      </w:r>
    </w:p>
    <w:p w14:paraId="4AD1A3C2" w14:textId="79204AD2" w:rsidR="00094118" w:rsidRDefault="00094118" w:rsidP="00094118">
      <w:pPr>
        <w:jc w:val="both"/>
      </w:pPr>
      <w:r>
        <w:t xml:space="preserve">A method can be implemented </w:t>
      </w:r>
      <w:r w:rsidR="003048ED">
        <w:t>to make the simulation run faster. W</w:t>
      </w:r>
      <w:r>
        <w:t xml:space="preserve">hen calculating the time matrix in the </w:t>
      </w:r>
      <w:proofErr w:type="spellStart"/>
      <w:r>
        <w:rPr>
          <w:i/>
          <w:iCs/>
        </w:rPr>
        <w:t>next_collision</w:t>
      </w:r>
      <w:proofErr w:type="spellEnd"/>
      <w:r>
        <w:t xml:space="preserve"> attribute of the </w:t>
      </w:r>
      <w:r>
        <w:rPr>
          <w:i/>
          <w:iCs/>
        </w:rPr>
        <w:t>Simulation</w:t>
      </w:r>
      <w:r>
        <w:t xml:space="preserve"> class</w:t>
      </w:r>
      <w:r w:rsidR="003048ED">
        <w:t>, i</w:t>
      </w:r>
      <w:r>
        <w:t>nstead of recalculating the whole time</w:t>
      </w:r>
      <w:r w:rsidR="00A60ECE">
        <w:t>-</w:t>
      </w:r>
      <w:r>
        <w:t xml:space="preserve">matrix, it would be </w:t>
      </w:r>
      <w:r w:rsidR="003048ED">
        <w:t>more efficient</w:t>
      </w:r>
      <w:r>
        <w:t xml:space="preserve"> to only recalculate the time to collision of the rows and columns corresponding to the balls </w:t>
      </w:r>
      <w:proofErr w:type="spellStart"/>
      <w:r>
        <w:t>i</w:t>
      </w:r>
      <w:proofErr w:type="spellEnd"/>
      <w:r>
        <w:t xml:space="preserve"> and j which have just collided. </w:t>
      </w:r>
    </w:p>
    <w:p w14:paraId="62F45A83" w14:textId="03CB8445" w:rsidR="000C2BD7" w:rsidRPr="000C2BD7" w:rsidRDefault="000C2BD7" w:rsidP="00094118">
      <w:pPr>
        <w:jc w:val="both"/>
      </w:pPr>
      <w:r>
        <w:t xml:space="preserve">To create </w:t>
      </w:r>
      <w:r>
        <w:rPr>
          <w:i/>
          <w:iCs/>
        </w:rPr>
        <w:t>Figure 5</w:t>
      </w:r>
      <w:r>
        <w:t>, the pressures and temperatures were recorded manually, as to change the temperature</w:t>
      </w:r>
      <w:r w:rsidR="00E353AD">
        <w:t>,</w:t>
      </w:r>
      <w:r>
        <w:t xml:space="preserve"> the velocity generating function needed to be changed, and this was in a different file. To produce more data points, it would be better if this process was automated</w:t>
      </w:r>
      <w:r w:rsidR="00E353AD">
        <w:t>.</w:t>
      </w:r>
    </w:p>
    <w:p w14:paraId="26DC9CB2" w14:textId="77777777" w:rsidR="0038696C" w:rsidRDefault="00D55180" w:rsidP="00D55180">
      <w:pPr>
        <w:pStyle w:val="Heading2"/>
      </w:pPr>
      <w:r>
        <w:t>Extension to the investigations</w:t>
      </w:r>
    </w:p>
    <w:p w14:paraId="3832E564" w14:textId="4A1C5233" w:rsidR="000134E1" w:rsidRPr="000134E1" w:rsidRDefault="0038696C" w:rsidP="000134E1">
      <w:pPr>
        <w:jc w:val="both"/>
      </w:pPr>
      <w:r w:rsidRPr="000134E1">
        <w:t xml:space="preserve">The histograms shown in </w:t>
      </w:r>
      <w:r w:rsidRPr="000134E1">
        <w:rPr>
          <w:i/>
          <w:iCs/>
        </w:rPr>
        <w:t>Figure 1</w:t>
      </w:r>
      <w:r w:rsidRPr="000134E1">
        <w:t xml:space="preserve"> </w:t>
      </w:r>
      <w:r w:rsidRPr="002132FE">
        <w:t>and</w:t>
      </w:r>
      <w:r w:rsidRPr="000134E1">
        <w:rPr>
          <w:i/>
          <w:iCs/>
        </w:rPr>
        <w:t xml:space="preserve"> Figure 7</w:t>
      </w:r>
      <w:r w:rsidRPr="000134E1">
        <w:t xml:space="preserve"> only had ten bins</w:t>
      </w:r>
      <w:r w:rsidR="002132FE">
        <w:t xml:space="preserve">. When </w:t>
      </w:r>
      <w:r w:rsidRPr="000134E1">
        <w:t xml:space="preserve">more bins </w:t>
      </w:r>
      <w:r w:rsidR="002132FE">
        <w:t>were</w:t>
      </w:r>
      <w:r w:rsidRPr="000134E1">
        <w:t xml:space="preserve"> plotted, the plot ended up looking very jagged. An improvement would be </w:t>
      </w:r>
      <w:r w:rsidR="000134E1" w:rsidRPr="000134E1">
        <w:t>to use more frames and thus collect more data to produce a smoother histogram with more bins. This would also decrease the uncertainty in</w:t>
      </w:r>
      <w:r w:rsidR="000134E1">
        <w:rPr>
          <w:i/>
          <w:iCs/>
        </w:rPr>
        <w:t xml:space="preserve"> </w:t>
      </w:r>
      <w:r w:rsidR="000134E1" w:rsidRPr="000134E1">
        <w:t xml:space="preserve">the plots on top of the histogram and make the plots smoother. </w:t>
      </w:r>
    </w:p>
    <w:p w14:paraId="1E42E215" w14:textId="66E36428" w:rsidR="003048ED" w:rsidRDefault="000134E1" w:rsidP="000134E1">
      <w:pPr>
        <w:jc w:val="both"/>
      </w:pPr>
      <w:r w:rsidRPr="000134E1">
        <w:t xml:space="preserve">Because </w:t>
      </w:r>
      <w:r>
        <w:t xml:space="preserve">of the </w:t>
      </w:r>
      <w:proofErr w:type="spellStart"/>
      <w:r>
        <w:t>randomised</w:t>
      </w:r>
      <w:proofErr w:type="spellEnd"/>
      <w:r>
        <w:t xml:space="preserve"> method of instantiating the balls, the shape of the plots could differ a lot for each run of the simulation. Given more time, it would be better to </w:t>
      </w:r>
      <w:r w:rsidR="003048ED">
        <w:t xml:space="preserve">run the simulation for longer (the longer the simulation runs, the more time it </w:t>
      </w:r>
      <w:proofErr w:type="gramStart"/>
      <w:r w:rsidR="003048ED">
        <w:t>has to</w:t>
      </w:r>
      <w:proofErr w:type="gramEnd"/>
      <w:r w:rsidR="003048ED">
        <w:t xml:space="preserve"> reach an equilibrium state) before plotting the data. It would be interesting to see and compare the outputted plots from running many different simulations with the same initial parameters. </w:t>
      </w:r>
    </w:p>
    <w:p w14:paraId="0E74014F" w14:textId="02A09770" w:rsidR="003048ED" w:rsidRDefault="003048ED" w:rsidP="000134E1">
      <w:pPr>
        <w:jc w:val="both"/>
      </w:pPr>
      <w:r>
        <w:t xml:space="preserve">In </w:t>
      </w:r>
      <w:r>
        <w:rPr>
          <w:i/>
          <w:iCs/>
        </w:rPr>
        <w:t>Figure 5</w:t>
      </w:r>
      <w:r>
        <w:t xml:space="preserve">, an extension would be to plot more data points for the decreasing ball radius to better </w:t>
      </w:r>
      <w:proofErr w:type="spellStart"/>
      <w:r>
        <w:t>visualise</w:t>
      </w:r>
      <w:proofErr w:type="spellEnd"/>
      <w:r>
        <w:t xml:space="preserve"> the gradients tending to the value of the ideal gas law gradient. </w:t>
      </w:r>
    </w:p>
    <w:p w14:paraId="65DE5E21" w14:textId="1ECE0BE8" w:rsidR="005C1B31" w:rsidRDefault="005C1B31" w:rsidP="000134E1">
      <w:pPr>
        <w:jc w:val="both"/>
      </w:pPr>
    </w:p>
    <w:p w14:paraId="61AB8DAF" w14:textId="0D675A94" w:rsidR="005C1B31" w:rsidRDefault="005C1B31" w:rsidP="000134E1">
      <w:pPr>
        <w:jc w:val="both"/>
      </w:pPr>
    </w:p>
    <w:p w14:paraId="510A97BD" w14:textId="1E6BFB70" w:rsidR="005C1B31" w:rsidRDefault="005C1B31" w:rsidP="000134E1">
      <w:pPr>
        <w:jc w:val="both"/>
      </w:pPr>
    </w:p>
    <w:p w14:paraId="2F99BFFF" w14:textId="386757FA" w:rsidR="005C1B31" w:rsidRDefault="005C1B31" w:rsidP="000134E1">
      <w:pPr>
        <w:jc w:val="both"/>
      </w:pPr>
    </w:p>
    <w:p w14:paraId="6D90D2B7" w14:textId="77777777" w:rsidR="005C1B31" w:rsidRDefault="005C1B31" w:rsidP="000134E1">
      <w:pPr>
        <w:jc w:val="both"/>
      </w:pPr>
    </w:p>
    <w:p w14:paraId="5C4C1B49" w14:textId="77777777" w:rsidR="005C1B31" w:rsidRDefault="005C1B31" w:rsidP="005C1B31">
      <w:pPr>
        <w:pStyle w:val="Heading1"/>
      </w:pPr>
      <w:r>
        <w:lastRenderedPageBreak/>
        <w:t>References</w:t>
      </w:r>
    </w:p>
    <w:p w14:paraId="4DD0AEAD" w14:textId="176DB917" w:rsidR="005C1B31" w:rsidRDefault="00F363A6" w:rsidP="005C1B31">
      <w:pPr>
        <w:pStyle w:val="References"/>
        <w:tabs>
          <w:tab w:val="clear" w:pos="1170"/>
          <w:tab w:val="num" w:pos="567"/>
        </w:tabs>
        <w:ind w:left="567" w:hanging="567"/>
      </w:pPr>
      <w:r w:rsidRPr="005C1B31">
        <w:t>J.</w:t>
      </w:r>
      <w:r>
        <w:t xml:space="preserve"> Raymond “1</w:t>
      </w:r>
      <w:r w:rsidRPr="005C1B31">
        <w:t>0.4.1 Elastic collisions</w:t>
      </w:r>
      <w:r>
        <w:t>”</w:t>
      </w:r>
      <w:r w:rsidRPr="005C1B31">
        <w:t>. </w:t>
      </w:r>
      <w:r w:rsidRPr="005C1B31">
        <w:rPr>
          <w:i/>
          <w:iCs/>
        </w:rPr>
        <w:t>A radically modern approach to introductory physics: Volume 1: Fundamental principles</w:t>
      </w:r>
      <w:r w:rsidRPr="005C1B31">
        <w:t>. Socorro, NM: New Mexico Tech Press.</w:t>
      </w:r>
    </w:p>
    <w:p w14:paraId="67625F40" w14:textId="6E2E7A6D" w:rsidR="00F363A6" w:rsidRDefault="00F363A6" w:rsidP="00F363A6">
      <w:pPr>
        <w:pStyle w:val="References"/>
        <w:tabs>
          <w:tab w:val="clear" w:pos="1170"/>
          <w:tab w:val="num" w:pos="567"/>
        </w:tabs>
        <w:ind w:left="567" w:hanging="567"/>
      </w:pPr>
      <w:r>
        <w:t xml:space="preserve">J. Cohen, D. </w:t>
      </w:r>
      <w:proofErr w:type="spellStart"/>
      <w:r>
        <w:t>Courgeau</w:t>
      </w:r>
      <w:proofErr w:type="spellEnd"/>
      <w:r>
        <w:t>. “Modeling distances between humans using Taylor’s law and geometric probability”. Available online &lt;</w:t>
      </w:r>
      <w:r w:rsidRPr="005C1B31">
        <w:t xml:space="preserve"> </w:t>
      </w:r>
      <w:hyperlink r:id="rId8" w:history="1">
        <w:r w:rsidRPr="00472DCA">
          <w:rPr>
            <w:rStyle w:val="Hyperlink"/>
          </w:rPr>
          <w:t>https://www.researchgate.net/publication/312294065_Modeling_distances_between_humans_using_Taylor%27s_law_and_geometric_probability</w:t>
        </w:r>
      </w:hyperlink>
      <w:r>
        <w:t>&gt; Accessed on 8 December 2021</w:t>
      </w:r>
    </w:p>
    <w:p w14:paraId="081B9A18" w14:textId="6EE7A8BA" w:rsidR="00F363A6" w:rsidRDefault="00F363A6" w:rsidP="00F363A6">
      <w:pPr>
        <w:pStyle w:val="References"/>
        <w:tabs>
          <w:tab w:val="clear" w:pos="1170"/>
          <w:tab w:val="num" w:pos="567"/>
        </w:tabs>
        <w:ind w:left="567" w:hanging="567"/>
      </w:pPr>
      <w:r>
        <w:t xml:space="preserve">WJEC </w:t>
      </w:r>
      <w:proofErr w:type="spellStart"/>
      <w:r>
        <w:t>Eduqas</w:t>
      </w:r>
      <w:proofErr w:type="spellEnd"/>
      <w:r>
        <w:t xml:space="preserve"> “Physics Data Booklet”. Available online &lt;</w:t>
      </w:r>
      <w:r w:rsidRPr="005C1B31">
        <w:t xml:space="preserve"> </w:t>
      </w:r>
      <w:hyperlink r:id="rId9" w:history="1">
        <w:r w:rsidRPr="00472DCA">
          <w:rPr>
            <w:rStyle w:val="Hyperlink"/>
          </w:rPr>
          <w:t>https://www.physicstutoronline.co.uk/wp-content/uploads/2019/05/WJEC-A-LEVEL-PHYSICS-DATA-SHEET-S17-2420U10-1A.pdf</w:t>
        </w:r>
      </w:hyperlink>
      <w:r>
        <w:t>&gt; Accessed on 8 December 2021</w:t>
      </w:r>
    </w:p>
    <w:p w14:paraId="4B0E4AEB" w14:textId="7F210BC9" w:rsidR="005C1B31" w:rsidRDefault="00F363A6" w:rsidP="005C1B31">
      <w:pPr>
        <w:pStyle w:val="References"/>
        <w:tabs>
          <w:tab w:val="clear" w:pos="1170"/>
          <w:tab w:val="num" w:pos="567"/>
        </w:tabs>
        <w:ind w:left="567" w:hanging="567"/>
      </w:pPr>
      <w:r>
        <w:t xml:space="preserve">A. MacKinnon (2016). Revised by R. </w:t>
      </w:r>
      <w:proofErr w:type="spellStart"/>
      <w:r>
        <w:t>Kingham</w:t>
      </w:r>
      <w:proofErr w:type="spellEnd"/>
      <w:r>
        <w:t xml:space="preserve"> (2020), “Project B: Thermodynamics Snookered”. </w:t>
      </w:r>
      <w:r>
        <w:rPr>
          <w:i/>
          <w:iCs/>
        </w:rPr>
        <w:t>Imperial College Physics Year 2 Computing</w:t>
      </w:r>
    </w:p>
    <w:p w14:paraId="718DEA16" w14:textId="33C1EB31" w:rsidR="00BE0A99" w:rsidRPr="000134E1" w:rsidRDefault="00EB11A4" w:rsidP="005C1B31">
      <w:pPr>
        <w:pStyle w:val="References"/>
        <w:tabs>
          <w:tab w:val="clear" w:pos="1170"/>
          <w:tab w:val="num" w:pos="567"/>
        </w:tabs>
        <w:ind w:left="567" w:hanging="567"/>
      </w:pPr>
      <w:r>
        <w:br w:type="page"/>
      </w:r>
    </w:p>
    <w:p w14:paraId="55C7AD17" w14:textId="00F9BB64" w:rsidR="00FE2C35" w:rsidRPr="005E6326" w:rsidRDefault="00461922" w:rsidP="005E6326">
      <w:pPr>
        <w:pStyle w:val="Heading1"/>
        <w:numPr>
          <w:ilvl w:val="0"/>
          <w:numId w:val="0"/>
        </w:numPr>
        <w:jc w:val="left"/>
      </w:pPr>
      <w:r>
        <w:rPr>
          <w:noProof/>
        </w:rPr>
        <w:lastRenderedPageBreak/>
        <w:drawing>
          <wp:anchor distT="0" distB="0" distL="114300" distR="114300" simplePos="0" relativeHeight="251681792" behindDoc="1" locked="0" layoutInCell="1" allowOverlap="1" wp14:anchorId="1CA59D65" wp14:editId="7627E14A">
            <wp:simplePos x="0" y="0"/>
            <wp:positionH relativeFrom="column">
              <wp:posOffset>3242945</wp:posOffset>
            </wp:positionH>
            <wp:positionV relativeFrom="paragraph">
              <wp:posOffset>634200</wp:posOffset>
            </wp:positionV>
            <wp:extent cx="3091815" cy="2738755"/>
            <wp:effectExtent l="0" t="0" r="0" b="4445"/>
            <wp:wrapTight wrapText="bothSides">
              <wp:wrapPolygon edited="0">
                <wp:start x="0" y="0"/>
                <wp:lineTo x="0" y="21535"/>
                <wp:lineTo x="21471" y="21535"/>
                <wp:lineTo x="21471" y="0"/>
                <wp:lineTo x="0" y="0"/>
              </wp:wrapPolygon>
            </wp:wrapTight>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rotWithShape="1">
                    <a:blip r:embed="rId10"/>
                    <a:srcRect t="11411"/>
                    <a:stretch/>
                  </pic:blipFill>
                  <pic:spPr bwMode="auto">
                    <a:xfrm>
                      <a:off x="0" y="0"/>
                      <a:ext cx="3091815" cy="2738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2C35">
        <w:rPr>
          <w:noProof/>
        </w:rPr>
        <mc:AlternateContent>
          <mc:Choice Requires="wpg">
            <w:drawing>
              <wp:anchor distT="0" distB="0" distL="114300" distR="114300" simplePos="0" relativeHeight="251677696" behindDoc="0" locked="0" layoutInCell="1" allowOverlap="1" wp14:anchorId="34BC110B" wp14:editId="47D3B842">
                <wp:simplePos x="0" y="0"/>
                <wp:positionH relativeFrom="column">
                  <wp:posOffset>-76200</wp:posOffset>
                </wp:positionH>
                <wp:positionV relativeFrom="paragraph">
                  <wp:posOffset>3550920</wp:posOffset>
                </wp:positionV>
                <wp:extent cx="6624320" cy="3813810"/>
                <wp:effectExtent l="0" t="0" r="5080" b="0"/>
                <wp:wrapTight wrapText="bothSides">
                  <wp:wrapPolygon edited="0">
                    <wp:start x="0" y="0"/>
                    <wp:lineTo x="0" y="2949"/>
                    <wp:lineTo x="10808" y="3453"/>
                    <wp:lineTo x="0" y="3812"/>
                    <wp:lineTo x="0" y="21219"/>
                    <wp:lineTo x="11429" y="21506"/>
                    <wp:lineTo x="21575" y="21506"/>
                    <wp:lineTo x="21575" y="20068"/>
                    <wp:lineTo x="10808" y="19564"/>
                    <wp:lineTo x="21575" y="19493"/>
                    <wp:lineTo x="21575" y="3812"/>
                    <wp:lineTo x="10808" y="3453"/>
                    <wp:lineTo x="17186" y="3453"/>
                    <wp:lineTo x="21492" y="3021"/>
                    <wp:lineTo x="21534" y="0"/>
                    <wp:lineTo x="10104" y="0"/>
                    <wp:lineTo x="0" y="0"/>
                  </wp:wrapPolygon>
                </wp:wrapTight>
                <wp:docPr id="5" name="Group 5"/>
                <wp:cNvGraphicFramePr/>
                <a:graphic xmlns:a="http://schemas.openxmlformats.org/drawingml/2006/main">
                  <a:graphicData uri="http://schemas.microsoft.com/office/word/2010/wordprocessingGroup">
                    <wpg:wgp>
                      <wpg:cNvGrpSpPr/>
                      <wpg:grpSpPr>
                        <a:xfrm>
                          <a:off x="0" y="0"/>
                          <a:ext cx="6624320" cy="3813810"/>
                          <a:chOff x="0" y="3211984"/>
                          <a:chExt cx="6624369" cy="3814249"/>
                        </a:xfrm>
                      </wpg:grpSpPr>
                      <pic:pic xmlns:pic="http://schemas.openxmlformats.org/drawingml/2006/picture">
                        <pic:nvPicPr>
                          <pic:cNvPr id="11" name="Picture 11"/>
                          <pic:cNvPicPr>
                            <a:picLocks noChangeAspect="1"/>
                          </pic:cNvPicPr>
                        </pic:nvPicPr>
                        <pic:blipFill rotWithShape="1">
                          <a:blip r:embed="rId11"/>
                          <a:srcRect t="11184"/>
                          <a:stretch/>
                        </pic:blipFill>
                        <pic:spPr>
                          <a:xfrm>
                            <a:off x="0" y="3901769"/>
                            <a:ext cx="3091815" cy="2746046"/>
                          </a:xfrm>
                          <a:prstGeom prst="rect">
                            <a:avLst/>
                          </a:prstGeom>
                        </pic:spPr>
                      </pic:pic>
                      <pic:pic xmlns:pic="http://schemas.openxmlformats.org/drawingml/2006/picture">
                        <pic:nvPicPr>
                          <pic:cNvPr id="12" name="Picture 12"/>
                          <pic:cNvPicPr>
                            <a:picLocks noChangeAspect="1"/>
                          </pic:cNvPicPr>
                        </pic:nvPicPr>
                        <pic:blipFill rotWithShape="1">
                          <a:blip r:embed="rId12"/>
                          <a:srcRect t="11184"/>
                          <a:stretch/>
                        </pic:blipFill>
                        <pic:spPr>
                          <a:xfrm>
                            <a:off x="3532554" y="3901769"/>
                            <a:ext cx="3091815" cy="2746046"/>
                          </a:xfrm>
                          <a:prstGeom prst="rect">
                            <a:avLst/>
                          </a:prstGeom>
                        </pic:spPr>
                      </pic:pic>
                      <wps:wsp>
                        <wps:cNvPr id="1" name="Text Box 1"/>
                        <wps:cNvSpPr txBox="1"/>
                        <wps:spPr>
                          <a:xfrm>
                            <a:off x="0" y="3211984"/>
                            <a:ext cx="3091838" cy="521395"/>
                          </a:xfrm>
                          <a:prstGeom prst="rect">
                            <a:avLst/>
                          </a:prstGeom>
                          <a:solidFill>
                            <a:prstClr val="white"/>
                          </a:solidFill>
                          <a:ln>
                            <a:noFill/>
                          </a:ln>
                        </wps:spPr>
                        <wps:txbx>
                          <w:txbxContent>
                            <w:p w14:paraId="1EAC3BE5" w14:textId="328D383F" w:rsidR="00FE2C35" w:rsidRPr="005E6326" w:rsidRDefault="00FE2C35" w:rsidP="00FE2C35">
                              <w:pPr>
                                <w:pStyle w:val="Caption"/>
                                <w:rPr>
                                  <w:noProof/>
                                  <w:lang w:val="en-GB"/>
                                </w:rPr>
                              </w:pPr>
                              <w:r>
                                <w:t>Figure 1</w:t>
                              </w:r>
                              <w:r w:rsidR="005E6326">
                                <w:t xml:space="preserve"> – Histogram of ball distance from container </w:t>
                              </w:r>
                              <w:proofErr w:type="spellStart"/>
                              <w:r w:rsidR="005E6326">
                                <w:t>centre</w:t>
                              </w:r>
                              <w:proofErr w:type="spellEnd"/>
                              <w:r w:rsidR="00E54476">
                                <w:t xml:space="preserve"> (bins = 10). Black line shows a linear plot onto the points of the </w:t>
                              </w:r>
                              <w:proofErr w:type="gramStart"/>
                              <w:r w:rsidR="00E54476">
                                <w:t>bins</w:t>
                              </w:r>
                              <w:proofErr w:type="gramEnd"/>
                              <w:r w:rsidR="00E54476">
                                <w:t xml:space="preserve"> </w:t>
                              </w:r>
                              <w:proofErr w:type="spellStart"/>
                              <w:r w:rsidR="00E54476">
                                <w:t>centres</w:t>
                              </w:r>
                              <w:proofErr w:type="spellEnd"/>
                              <w:r w:rsidR="00E5447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3470004" y="3219800"/>
                            <a:ext cx="3091203" cy="521395"/>
                          </a:xfrm>
                          <a:prstGeom prst="rect">
                            <a:avLst/>
                          </a:prstGeom>
                          <a:solidFill>
                            <a:prstClr val="white"/>
                          </a:solidFill>
                          <a:ln>
                            <a:noFill/>
                          </a:ln>
                        </wps:spPr>
                        <wps:txbx>
                          <w:txbxContent>
                            <w:p w14:paraId="05D51797" w14:textId="2DEE0A78" w:rsidR="00FE2C35" w:rsidRPr="00461922" w:rsidRDefault="00FE2C35" w:rsidP="00FE2C35">
                              <w:pPr>
                                <w:pStyle w:val="Caption"/>
                                <w:rPr>
                                  <w:i w:val="0"/>
                                  <w:iCs w:val="0"/>
                                  <w:noProof/>
                                </w:rPr>
                              </w:pPr>
                              <w:r>
                                <w:t>Figure 2</w:t>
                              </w:r>
                              <w:r w:rsidR="005E6326">
                                <w:t xml:space="preserve"> – Histogram of inter-ball separation </w:t>
                              </w:r>
                              <w:r w:rsidR="00A32C35">
                                <w:t xml:space="preserve">(bins = </w:t>
                              </w:r>
                              <w:r w:rsidR="00461922">
                                <w:t>50</w:t>
                              </w:r>
                              <w:r w:rsidR="00A32C35">
                                <w:t>)</w:t>
                              </w:r>
                              <w:r w:rsidR="00E54476">
                                <w:t>.</w:t>
                              </w:r>
                              <w:r w:rsidR="00461922">
                                <w:t xml:space="preserve"> Black line shows </w:t>
                              </w:r>
                              <w:r w:rsidR="00461922">
                                <w:rPr>
                                  <w:i w:val="0"/>
                                  <w:iCs w:val="0"/>
                                </w:rPr>
                                <w:t>Equation 4</w:t>
                              </w:r>
                              <w:r w:rsidR="00461922">
                                <w:t xml:space="preserve"> fitted onto the plot using the points at the </w:t>
                              </w:r>
                              <w:proofErr w:type="spellStart"/>
                              <w:r w:rsidR="00461922">
                                <w:t>centre</w:t>
                              </w:r>
                              <w:proofErr w:type="spellEnd"/>
                              <w:r w:rsidR="00461922">
                                <w:t xml:space="preserve"> of each bin. Parameters given are </w:t>
                              </w:r>
                              <w:r w:rsidR="00461922">
                                <w:rPr>
                                  <w:i w:val="0"/>
                                  <w:iCs w:val="0"/>
                                </w:rPr>
                                <w:t xml:space="preserve">A </w:t>
                              </w:r>
                              <w:proofErr w:type="gramStart"/>
                              <w:r w:rsidR="00461922">
                                <w:rPr>
                                  <w:i w:val="0"/>
                                  <w:iCs w:val="0"/>
                                </w:rPr>
                                <w:t xml:space="preserve">= </w:t>
                              </w:r>
                              <w:r w:rsidR="00E54476">
                                <w:t xml:space="preserve"> </w:t>
                              </w:r>
                              <w:r w:rsidR="00461922" w:rsidRPr="00461922">
                                <w:rPr>
                                  <w:rFonts w:ascii="Calibri" w:hAnsi="Calibri" w:cs="Calibri"/>
                                </w:rPr>
                                <w:t>﻿</w:t>
                              </w:r>
                              <w:proofErr w:type="gramEnd"/>
                              <w:r w:rsidR="00461922" w:rsidRPr="00461922">
                                <w:rPr>
                                  <w:i w:val="0"/>
                                  <w:iCs w:val="0"/>
                                </w:rPr>
                                <w:t>280</w:t>
                              </w:r>
                              <w:r w:rsidR="00AB2612">
                                <w:rPr>
                                  <w:i w:val="0"/>
                                  <w:iCs w:val="0"/>
                                </w:rPr>
                                <w:t>0</w:t>
                              </w:r>
                              <w:r w:rsidR="00461922">
                                <w:rPr>
                                  <w:i w:val="0"/>
                                  <w:iCs w:val="0"/>
                                </w:rPr>
                                <w:t xml:space="preserve"> </w:t>
                              </w:r>
                              <w:r w:rsidR="00461922">
                                <w:t xml:space="preserve">and </w:t>
                              </w:r>
                              <w:r w:rsidR="00461922">
                                <w:rPr>
                                  <w:i w:val="0"/>
                                  <w:iCs w:val="0"/>
                                </w:rPr>
                                <w:t>R = 1</w:t>
                              </w:r>
                              <w:r w:rsidR="00E44851">
                                <w:rPr>
                                  <w:i w:val="0"/>
                                  <w:iCs w:val="0"/>
                                </w:rPr>
                                <w:t>5.</w:t>
                              </w:r>
                              <w:r w:rsidR="00AB2612">
                                <w:rPr>
                                  <w:i w:val="0"/>
                                  <w:iCs w:val="0"/>
                                </w:rPr>
                                <w:t>1</w:t>
                              </w:r>
                              <w:r w:rsidR="00461922">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 name="Text Box 3"/>
                        <wps:cNvSpPr txBox="1"/>
                        <wps:spPr>
                          <a:xfrm>
                            <a:off x="0" y="6705310"/>
                            <a:ext cx="3091815" cy="258445"/>
                          </a:xfrm>
                          <a:prstGeom prst="rect">
                            <a:avLst/>
                          </a:prstGeom>
                          <a:solidFill>
                            <a:prstClr val="white"/>
                          </a:solidFill>
                          <a:ln>
                            <a:noFill/>
                          </a:ln>
                        </wps:spPr>
                        <wps:txbx>
                          <w:txbxContent>
                            <w:p w14:paraId="540015F3" w14:textId="3AE63531" w:rsidR="00FE2C35" w:rsidRPr="009C0B25" w:rsidRDefault="00FE2C35" w:rsidP="00FE2C35">
                              <w:pPr>
                                <w:pStyle w:val="Caption"/>
                                <w:rPr>
                                  <w:noProof/>
                                </w:rPr>
                              </w:pPr>
                              <w:r>
                                <w:t>Figure 3</w:t>
                              </w:r>
                              <w:r w:rsidR="005E6326">
                                <w:t xml:space="preserve"> – System kinetic energy versus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4" name="Text Box 4"/>
                        <wps:cNvSpPr txBox="1"/>
                        <wps:spPr>
                          <a:xfrm>
                            <a:off x="3532528" y="6767788"/>
                            <a:ext cx="3091815" cy="258445"/>
                          </a:xfrm>
                          <a:prstGeom prst="rect">
                            <a:avLst/>
                          </a:prstGeom>
                          <a:solidFill>
                            <a:prstClr val="white"/>
                          </a:solidFill>
                          <a:ln>
                            <a:noFill/>
                          </a:ln>
                        </wps:spPr>
                        <wps:txbx>
                          <w:txbxContent>
                            <w:p w14:paraId="4D38F68D" w14:textId="390F4FF7" w:rsidR="00FE2C35" w:rsidRPr="00754B85" w:rsidRDefault="00FE2C35" w:rsidP="00FE2C35">
                              <w:pPr>
                                <w:pStyle w:val="Caption"/>
                                <w:rPr>
                                  <w:noProof/>
                                </w:rPr>
                              </w:pPr>
                              <w:r>
                                <w:t>Figure 4</w:t>
                              </w:r>
                              <w:r w:rsidR="005E6326">
                                <w:t xml:space="preserve"> – Momentum versus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34BC110B" id="Group 5" o:spid="_x0000_s1026" style="position:absolute;margin-left:-6pt;margin-top:279.6pt;width:521.6pt;height:300.3pt;z-index:251677696;mso-height-relative:margin" coordorigin=",32119" coordsize="66243,381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39017;width:30918;height:27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">
                  <v:imagedata r:id="rId13" o:title="" croptop="7330f"/>
                </v:shape>
                <v:shape id="Picture 12" o:spid="_x0000_s1028" type="#_x0000_t75" style="position:absolute;left:35325;top:39017;width:30918;height:27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">
                  <v:imagedata r:id="rId14" o:title="" croptop="7330f"/>
                </v:shape>
                <v:shapetype id="_x0000_t202" coordsize="21600,21600" o:spt="202" path="m,l,21600r21600,l21600,xe">
                  <v:stroke joinstyle="miter"/>
                  <v:path gradientshapeok="t" o:connecttype="rect"/>
                </v:shapetype>
                <v:shape id="Text Box 1" o:spid="_x0000_s1029" type="#_x0000_t202" style="position:absolute;top:32119;width:30918;height:5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1EAC3BE5" w14:textId="328D383F" w:rsidR="00FE2C35" w:rsidRPr="005E6326" w:rsidRDefault="00FE2C35" w:rsidP="00FE2C35">
                        <w:pPr>
                          <w:pStyle w:val="Caption"/>
                          <w:rPr>
                            <w:noProof/>
                            <w:lang w:val="en-GB"/>
                          </w:rPr>
                        </w:pPr>
                        <w:r>
                          <w:t>Figure 1</w:t>
                        </w:r>
                        <w:r w:rsidR="005E6326">
                          <w:t xml:space="preserve"> – Histogram of ball distance from container </w:t>
                        </w:r>
                        <w:proofErr w:type="spellStart"/>
                        <w:r w:rsidR="005E6326">
                          <w:t>centre</w:t>
                        </w:r>
                        <w:proofErr w:type="spellEnd"/>
                        <w:r w:rsidR="00E54476">
                          <w:t xml:space="preserve"> (bins = 10). Black line shows a linear plot onto the points of the </w:t>
                        </w:r>
                        <w:proofErr w:type="gramStart"/>
                        <w:r w:rsidR="00E54476">
                          <w:t>bins</w:t>
                        </w:r>
                        <w:proofErr w:type="gramEnd"/>
                        <w:r w:rsidR="00E54476">
                          <w:t xml:space="preserve"> </w:t>
                        </w:r>
                        <w:proofErr w:type="spellStart"/>
                        <w:r w:rsidR="00E54476">
                          <w:t>centres</w:t>
                        </w:r>
                        <w:proofErr w:type="spellEnd"/>
                        <w:r w:rsidR="00E54476">
                          <w:t>.</w:t>
                        </w:r>
                      </w:p>
                    </w:txbxContent>
                  </v:textbox>
                </v:shape>
                <v:shape id="Text Box 2" o:spid="_x0000_s1030" type="#_x0000_t202" style="position:absolute;left:34700;top:32198;width:30912;height:52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" stroked="f">
                  <v:textbox style="mso-fit-shape-to-text:t" inset="0,0,0,0">
                    <w:txbxContent>
                      <w:p w14:paraId="05D51797" w14:textId="2DEE0A78" w:rsidR="00FE2C35" w:rsidRPr="00461922" w:rsidRDefault="00FE2C35" w:rsidP="00FE2C35">
                        <w:pPr>
                          <w:pStyle w:val="Caption"/>
                          <w:rPr>
                            <w:i w:val="0"/>
                            <w:iCs w:val="0"/>
                            <w:noProof/>
                          </w:rPr>
                        </w:pPr>
                        <w:r>
                          <w:t>Figure 2</w:t>
                        </w:r>
                        <w:r w:rsidR="005E6326">
                          <w:t xml:space="preserve"> – Histogram of inter-ball separation </w:t>
                        </w:r>
                        <w:r w:rsidR="00A32C35">
                          <w:t xml:space="preserve">(bins = </w:t>
                        </w:r>
                        <w:r w:rsidR="00461922">
                          <w:t>50</w:t>
                        </w:r>
                        <w:r w:rsidR="00A32C35">
                          <w:t>)</w:t>
                        </w:r>
                        <w:r w:rsidR="00E54476">
                          <w:t>.</w:t>
                        </w:r>
                        <w:r w:rsidR="00461922">
                          <w:t xml:space="preserve"> Black line shows </w:t>
                        </w:r>
                        <w:r w:rsidR="00461922">
                          <w:rPr>
                            <w:i w:val="0"/>
                            <w:iCs w:val="0"/>
                          </w:rPr>
                          <w:t>Equation 4</w:t>
                        </w:r>
                        <w:r w:rsidR="00461922">
                          <w:t xml:space="preserve"> fitted onto the plot using the points at the </w:t>
                        </w:r>
                        <w:proofErr w:type="spellStart"/>
                        <w:r w:rsidR="00461922">
                          <w:t>centre</w:t>
                        </w:r>
                        <w:proofErr w:type="spellEnd"/>
                        <w:r w:rsidR="00461922">
                          <w:t xml:space="preserve"> of each bin. Parameters given are </w:t>
                        </w:r>
                        <w:r w:rsidR="00461922">
                          <w:rPr>
                            <w:i w:val="0"/>
                            <w:iCs w:val="0"/>
                          </w:rPr>
                          <w:t xml:space="preserve">A </w:t>
                        </w:r>
                        <w:proofErr w:type="gramStart"/>
                        <w:r w:rsidR="00461922">
                          <w:rPr>
                            <w:i w:val="0"/>
                            <w:iCs w:val="0"/>
                          </w:rPr>
                          <w:t xml:space="preserve">= </w:t>
                        </w:r>
                        <w:r w:rsidR="00E54476">
                          <w:t xml:space="preserve"> </w:t>
                        </w:r>
                        <w:r w:rsidR="00461922" w:rsidRPr="00461922">
                          <w:rPr>
                            <w:rFonts w:ascii="Calibri" w:hAnsi="Calibri" w:cs="Calibri"/>
                          </w:rPr>
                          <w:t>﻿</w:t>
                        </w:r>
                        <w:proofErr w:type="gramEnd"/>
                        <w:r w:rsidR="00461922" w:rsidRPr="00461922">
                          <w:rPr>
                            <w:i w:val="0"/>
                            <w:iCs w:val="0"/>
                          </w:rPr>
                          <w:t>280</w:t>
                        </w:r>
                        <w:r w:rsidR="00AB2612">
                          <w:rPr>
                            <w:i w:val="0"/>
                            <w:iCs w:val="0"/>
                          </w:rPr>
                          <w:t>0</w:t>
                        </w:r>
                        <w:r w:rsidR="00461922">
                          <w:rPr>
                            <w:i w:val="0"/>
                            <w:iCs w:val="0"/>
                          </w:rPr>
                          <w:t xml:space="preserve"> </w:t>
                        </w:r>
                        <w:r w:rsidR="00461922">
                          <w:t xml:space="preserve">and </w:t>
                        </w:r>
                        <w:r w:rsidR="00461922">
                          <w:rPr>
                            <w:i w:val="0"/>
                            <w:iCs w:val="0"/>
                          </w:rPr>
                          <w:t>R = 1</w:t>
                        </w:r>
                        <w:r w:rsidR="00E44851">
                          <w:rPr>
                            <w:i w:val="0"/>
                            <w:iCs w:val="0"/>
                          </w:rPr>
                          <w:t>5.</w:t>
                        </w:r>
                        <w:r w:rsidR="00AB2612">
                          <w:rPr>
                            <w:i w:val="0"/>
                            <w:iCs w:val="0"/>
                          </w:rPr>
                          <w:t>1</w:t>
                        </w:r>
                        <w:r w:rsidR="00461922">
                          <w:rPr>
                            <w:i w:val="0"/>
                            <w:iCs w:val="0"/>
                          </w:rPr>
                          <w:t>.</w:t>
                        </w:r>
                      </w:p>
                    </w:txbxContent>
                  </v:textbox>
                </v:shape>
                <v:shape id="Text Box 3" o:spid="_x0000_s1031" type="#_x0000_t202" style="position:absolute;top:67053;width:30918;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" stroked="f">
                  <v:textbox style="mso-fit-shape-to-text:t" inset="0,0,0,0">
                    <w:txbxContent>
                      <w:p w14:paraId="540015F3" w14:textId="3AE63531" w:rsidR="00FE2C35" w:rsidRPr="009C0B25" w:rsidRDefault="00FE2C35" w:rsidP="00FE2C35">
                        <w:pPr>
                          <w:pStyle w:val="Caption"/>
                          <w:rPr>
                            <w:noProof/>
                          </w:rPr>
                        </w:pPr>
                        <w:r>
                          <w:t>Figure 3</w:t>
                        </w:r>
                        <w:r w:rsidR="005E6326">
                          <w:t xml:space="preserve"> – System kinetic energy versus time</w:t>
                        </w:r>
                      </w:p>
                    </w:txbxContent>
                  </v:textbox>
                </v:shape>
                <v:shape id="Text Box 4" o:spid="_x0000_s1032" type="#_x0000_t202" style="position:absolute;left:35325;top:67677;width:30918;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" stroked="f">
                  <v:textbox style="mso-fit-shape-to-text:t" inset="0,0,0,0">
                    <w:txbxContent>
                      <w:p w14:paraId="4D38F68D" w14:textId="390F4FF7" w:rsidR="00FE2C35" w:rsidRPr="00754B85" w:rsidRDefault="00FE2C35" w:rsidP="00FE2C35">
                        <w:pPr>
                          <w:pStyle w:val="Caption"/>
                          <w:rPr>
                            <w:noProof/>
                          </w:rPr>
                        </w:pPr>
                        <w:r>
                          <w:t>Figure 4</w:t>
                        </w:r>
                        <w:r w:rsidR="005E6326">
                          <w:t xml:space="preserve"> – Momentum versus time</w:t>
                        </w:r>
                      </w:p>
                    </w:txbxContent>
                  </v:textbox>
                </v:shape>
                <w10:wrap type="tight"/>
              </v:group>
            </w:pict>
          </mc:Fallback>
        </mc:AlternateContent>
      </w:r>
      <w:r w:rsidR="00EB11A4">
        <w:t>Plots</w:t>
      </w:r>
      <w:r w:rsidR="005E6326">
        <w:rPr>
          <w:noProof/>
        </w:rPr>
        <w:drawing>
          <wp:anchor distT="0" distB="0" distL="114300" distR="114300" simplePos="0" relativeHeight="251678720" behindDoc="0" locked="0" layoutInCell="1" allowOverlap="1" wp14:anchorId="1E1393E7" wp14:editId="14AE9B6E">
            <wp:simplePos x="0" y="0"/>
            <wp:positionH relativeFrom="column">
              <wp:posOffset>-73025</wp:posOffset>
            </wp:positionH>
            <wp:positionV relativeFrom="paragraph">
              <wp:posOffset>686435</wp:posOffset>
            </wp:positionV>
            <wp:extent cx="3091815" cy="2740025"/>
            <wp:effectExtent l="0" t="0" r="0" b="3175"/>
            <wp:wrapTight wrapText="bothSides">
              <wp:wrapPolygon edited="0">
                <wp:start x="0" y="0"/>
                <wp:lineTo x="0" y="21525"/>
                <wp:lineTo x="21471" y="21525"/>
                <wp:lineTo x="21471" y="0"/>
                <wp:lineTo x="0" y="0"/>
              </wp:wrapPolygon>
            </wp:wrapTight>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pic:cNvPicPr>
                  </pic:nvPicPr>
                  <pic:blipFill rotWithShape="1">
                    <a:blip r:embed="rId15"/>
                    <a:srcRect t="11375"/>
                    <a:stretch/>
                  </pic:blipFill>
                  <pic:spPr bwMode="auto">
                    <a:xfrm>
                      <a:off x="0" y="0"/>
                      <a:ext cx="3091815" cy="2740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E2C35">
        <w:br w:type="page"/>
      </w:r>
    </w:p>
    <w:p w14:paraId="0C561DE7" w14:textId="16D5C881" w:rsidR="00A32C35" w:rsidRDefault="0067762A" w:rsidP="00492294">
      <w:pPr>
        <w:pStyle w:val="Caption"/>
        <w:keepNext/>
      </w:pPr>
      <w:r>
        <w:rPr>
          <w:noProof/>
        </w:rPr>
        <w:lastRenderedPageBreak/>
        <w:drawing>
          <wp:anchor distT="0" distB="0" distL="114300" distR="114300" simplePos="0" relativeHeight="251686912" behindDoc="1" locked="0" layoutInCell="1" allowOverlap="1" wp14:anchorId="47BA29E5" wp14:editId="3EDB1714">
            <wp:simplePos x="0" y="0"/>
            <wp:positionH relativeFrom="column">
              <wp:posOffset>-41910</wp:posOffset>
            </wp:positionH>
            <wp:positionV relativeFrom="paragraph">
              <wp:posOffset>210573</wp:posOffset>
            </wp:positionV>
            <wp:extent cx="3091815" cy="2049780"/>
            <wp:effectExtent l="0" t="0" r="0" b="0"/>
            <wp:wrapTight wrapText="bothSides">
              <wp:wrapPolygon edited="0">
                <wp:start x="0" y="0"/>
                <wp:lineTo x="0" y="21413"/>
                <wp:lineTo x="21471" y="21413"/>
                <wp:lineTo x="2147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16"/>
                    <a:srcRect t="11561"/>
                    <a:stretch/>
                  </pic:blipFill>
                  <pic:spPr bwMode="auto">
                    <a:xfrm>
                      <a:off x="0" y="0"/>
                      <a:ext cx="3091815" cy="2049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2C35">
        <w:rPr>
          <w:noProof/>
        </w:rPr>
        <mc:AlternateContent>
          <mc:Choice Requires="wps">
            <w:drawing>
              <wp:anchor distT="0" distB="0" distL="114300" distR="114300" simplePos="0" relativeHeight="251671552" behindDoc="1" locked="0" layoutInCell="1" allowOverlap="1" wp14:anchorId="2EE6F617" wp14:editId="29822B62">
                <wp:simplePos x="0" y="0"/>
                <wp:positionH relativeFrom="column">
                  <wp:posOffset>3110230</wp:posOffset>
                </wp:positionH>
                <wp:positionV relativeFrom="paragraph">
                  <wp:posOffset>2327275</wp:posOffset>
                </wp:positionV>
                <wp:extent cx="3091815" cy="635"/>
                <wp:effectExtent l="0" t="0" r="0" b="12065"/>
                <wp:wrapTight wrapText="bothSides">
                  <wp:wrapPolygon edited="0">
                    <wp:start x="0" y="0"/>
                    <wp:lineTo x="0" y="0"/>
                    <wp:lineTo x="21471" y="0"/>
                    <wp:lineTo x="21471"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091815" cy="635"/>
                        </a:xfrm>
                        <a:prstGeom prst="rect">
                          <a:avLst/>
                        </a:prstGeom>
                        <a:solidFill>
                          <a:prstClr val="white"/>
                        </a:solidFill>
                        <a:ln>
                          <a:noFill/>
                        </a:ln>
                      </wps:spPr>
                      <wps:txbx>
                        <w:txbxContent>
                          <w:p w14:paraId="234F0154" w14:textId="66BE52FE" w:rsidR="00FE2C35" w:rsidRPr="009D1BC6" w:rsidRDefault="00FE2C35" w:rsidP="00FE2C35">
                            <w:pPr>
                              <w:pStyle w:val="Caption"/>
                              <w:rPr>
                                <w:noProof/>
                              </w:rPr>
                            </w:pPr>
                            <w:r>
                              <w:t>Figure 6</w:t>
                            </w:r>
                            <w:r w:rsidR="005E6326">
                              <w:t xml:space="preserve"> – A plot to illustrate how changing the radius affects the equation of state</w:t>
                            </w:r>
                            <w:r w:rsidR="00AD797E">
                              <w:t xml:space="preserve">. The orange line is the value of the gradient should the simulation be considering an ideal gas.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6F617" id="Text Box 13" o:spid="_x0000_s1033" type="#_x0000_t202" style="position:absolute;margin-left:244.9pt;margin-top:183.25pt;width:243.4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" stroked="f">
                <v:textbox style="mso-fit-shape-to-text:t" inset="0,0,0,0">
                  <w:txbxContent>
                    <w:p w14:paraId="234F0154" w14:textId="66BE52FE" w:rsidR="00FE2C35" w:rsidRPr="009D1BC6" w:rsidRDefault="00FE2C35" w:rsidP="00FE2C35">
                      <w:pPr>
                        <w:pStyle w:val="Caption"/>
                        <w:rPr>
                          <w:noProof/>
                        </w:rPr>
                      </w:pPr>
                      <w:r>
                        <w:t>Figure 6</w:t>
                      </w:r>
                      <w:r w:rsidR="005E6326">
                        <w:t xml:space="preserve"> – A plot to illustrate how changing the radius affects the equation of state</w:t>
                      </w:r>
                      <w:r w:rsidR="00AD797E">
                        <w:t xml:space="preserve">. The orange line is the value of the gradient should the simulation be considering an ideal gas. </w:t>
                      </w:r>
                    </w:p>
                  </w:txbxContent>
                </v:textbox>
                <w10:wrap type="tight"/>
              </v:shape>
            </w:pict>
          </mc:Fallback>
        </mc:AlternateContent>
      </w:r>
      <w:r w:rsidR="00A32C35">
        <w:rPr>
          <w:noProof/>
        </w:rPr>
        <mc:AlternateContent>
          <mc:Choice Requires="wpg">
            <w:drawing>
              <wp:anchor distT="0" distB="0" distL="114300" distR="114300" simplePos="0" relativeHeight="251680768" behindDoc="0" locked="0" layoutInCell="1" allowOverlap="1" wp14:anchorId="0D2A79FD" wp14:editId="3F4A15FE">
                <wp:simplePos x="0" y="0"/>
                <wp:positionH relativeFrom="column">
                  <wp:posOffset>3110961</wp:posOffset>
                </wp:positionH>
                <wp:positionV relativeFrom="paragraph">
                  <wp:posOffset>63704</wp:posOffset>
                </wp:positionV>
                <wp:extent cx="3091815" cy="2204696"/>
                <wp:effectExtent l="0" t="0" r="0" b="5715"/>
                <wp:wrapNone/>
                <wp:docPr id="19" name="Group 19"/>
                <wp:cNvGraphicFramePr/>
                <a:graphic xmlns:a="http://schemas.openxmlformats.org/drawingml/2006/main">
                  <a:graphicData uri="http://schemas.microsoft.com/office/word/2010/wordprocessingGroup">
                    <wpg:wgp>
                      <wpg:cNvGrpSpPr/>
                      <wpg:grpSpPr>
                        <a:xfrm>
                          <a:off x="0" y="0"/>
                          <a:ext cx="3091815" cy="2204696"/>
                          <a:chOff x="0" y="0"/>
                          <a:chExt cx="3091815" cy="2204696"/>
                        </a:xfrm>
                      </wpg:grpSpPr>
                      <pic:pic xmlns:pic="http://schemas.openxmlformats.org/drawingml/2006/picture">
                        <pic:nvPicPr>
                          <pic:cNvPr id="9" name="Picture 9" descr="Chart, scatter chart&#10;&#10;Description automatically generated"/>
                          <pic:cNvPicPr>
                            <a:picLocks noChangeAspect="1"/>
                          </pic:cNvPicPr>
                        </pic:nvPicPr>
                        <pic:blipFill rotWithShape="1">
                          <a:blip r:embed="rId17"/>
                          <a:srcRect t="11414"/>
                          <a:stretch/>
                        </pic:blipFill>
                        <pic:spPr bwMode="auto">
                          <a:xfrm>
                            <a:off x="0" y="150471"/>
                            <a:ext cx="3091815" cy="2054225"/>
                          </a:xfrm>
                          <a:prstGeom prst="rect">
                            <a:avLst/>
                          </a:prstGeom>
                          <a:ln>
                            <a:noFill/>
                          </a:ln>
                          <a:extLst>
                            <a:ext uri="{53640926-AAD7-44D8-BBD7-CCE9431645EC}">
                              <a14:shadowObscured xmlns:a14="http://schemas.microsoft.com/office/drawing/2010/main"/>
                            </a:ext>
                          </a:extLst>
                        </pic:spPr>
                      </pic:pic>
                      <wps:wsp>
                        <wps:cNvPr id="18" name="Text Box 18"/>
                        <wps:cNvSpPr txBox="1"/>
                        <wps:spPr>
                          <a:xfrm>
                            <a:off x="297083" y="0"/>
                            <a:ext cx="428263" cy="216061"/>
                          </a:xfrm>
                          <a:prstGeom prst="rect">
                            <a:avLst/>
                          </a:prstGeom>
                          <a:noFill/>
                          <a:ln w="6350">
                            <a:noFill/>
                          </a:ln>
                        </wps:spPr>
                        <wps:txbx>
                          <w:txbxContent>
                            <w:p w14:paraId="1A58B3BD" w14:textId="44B29348" w:rsidR="005E6326" w:rsidRPr="005E6326" w:rsidRDefault="005E6326">
                              <w:pPr>
                                <w:rPr>
                                  <w:rFonts w:asciiTheme="majorHAnsi" w:hAnsiTheme="majorHAnsi" w:cstheme="majorHAnsi"/>
                                  <w:sz w:val="15"/>
                                  <w:szCs w:val="15"/>
                                  <w:lang w:val="en-GB"/>
                                </w:rPr>
                              </w:pPr>
                              <w:r w:rsidRPr="005E6326">
                                <w:rPr>
                                  <w:rFonts w:asciiTheme="majorHAnsi" w:hAnsiTheme="majorHAnsi" w:cstheme="majorHAnsi"/>
                                  <w:sz w:val="15"/>
                                  <w:szCs w:val="15"/>
                                  <w:lang w:val="en-GB"/>
                                </w:rPr>
                                <w:t>1e22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2A79FD" id="Group 19" o:spid="_x0000_s1034" style="position:absolute;margin-left:244.95pt;margin-top:5pt;width:243.45pt;height:173.6pt;z-index:251680768" coordsize="30918,220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">
                <v:shape id="Picture 9" o:spid="_x0000_s1035" type="#_x0000_t75" alt="Chart, scatter chart&#10;&#10;Description automatically generated" style="position:absolute;top:1504;width:30918;height:205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">
                  <v:imagedata r:id="rId18" o:title="Chart, scatter chart&#10;&#10;Description automatically generated" croptop="7480f"/>
                </v:shape>
                <v:shape id="Text Box 18" o:spid="_x0000_s1036" type="#_x0000_t202" style="position:absolute;left:2970;width:4283;height:2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1A58B3BD" w14:textId="44B29348" w:rsidR="005E6326" w:rsidRPr="005E6326" w:rsidRDefault="005E6326">
                        <w:pPr>
                          <w:rPr>
                            <w:rFonts w:asciiTheme="majorHAnsi" w:hAnsiTheme="majorHAnsi" w:cstheme="majorHAnsi"/>
                            <w:sz w:val="15"/>
                            <w:szCs w:val="15"/>
                            <w:lang w:val="en-GB"/>
                          </w:rPr>
                        </w:pPr>
                        <w:r w:rsidRPr="005E6326">
                          <w:rPr>
                            <w:rFonts w:asciiTheme="majorHAnsi" w:hAnsiTheme="majorHAnsi" w:cstheme="majorHAnsi"/>
                            <w:sz w:val="15"/>
                            <w:szCs w:val="15"/>
                            <w:lang w:val="en-GB"/>
                          </w:rPr>
                          <w:t>1e22</w:t>
                        </w:r>
                      </w:p>
                    </w:txbxContent>
                  </v:textbox>
                </v:shape>
              </v:group>
            </w:pict>
          </mc:Fallback>
        </mc:AlternateContent>
      </w:r>
    </w:p>
    <w:p w14:paraId="648F3F84" w14:textId="2279BA3B" w:rsidR="00492294" w:rsidRDefault="0067762A" w:rsidP="00A32C35">
      <w:pPr>
        <w:pStyle w:val="Heading1"/>
        <w:numPr>
          <w:ilvl w:val="0"/>
          <w:numId w:val="0"/>
        </w:numPr>
        <w:jc w:val="left"/>
      </w:pPr>
      <w:r>
        <w:rPr>
          <w:noProof/>
        </w:rPr>
        <mc:AlternateContent>
          <mc:Choice Requires="wps">
            <w:drawing>
              <wp:anchor distT="0" distB="0" distL="114300" distR="114300" simplePos="0" relativeHeight="251674624" behindDoc="1" locked="0" layoutInCell="1" allowOverlap="1" wp14:anchorId="60268154" wp14:editId="67FC5CE3">
                <wp:simplePos x="0" y="0"/>
                <wp:positionH relativeFrom="column">
                  <wp:posOffset>-83820</wp:posOffset>
                </wp:positionH>
                <wp:positionV relativeFrom="paragraph">
                  <wp:posOffset>4842510</wp:posOffset>
                </wp:positionV>
                <wp:extent cx="3091815" cy="635"/>
                <wp:effectExtent l="0" t="0" r="0" b="12065"/>
                <wp:wrapTight wrapText="bothSides">
                  <wp:wrapPolygon edited="0">
                    <wp:start x="0" y="0"/>
                    <wp:lineTo x="0" y="0"/>
                    <wp:lineTo x="21471" y="0"/>
                    <wp:lineTo x="2147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091815" cy="635"/>
                        </a:xfrm>
                        <a:prstGeom prst="rect">
                          <a:avLst/>
                        </a:prstGeom>
                        <a:solidFill>
                          <a:prstClr val="white"/>
                        </a:solidFill>
                        <a:ln>
                          <a:noFill/>
                        </a:ln>
                      </wps:spPr>
                      <wps:txbx>
                        <w:txbxContent>
                          <w:p w14:paraId="12AFAC27" w14:textId="3840866F" w:rsidR="00FE2C35" w:rsidRPr="00304932" w:rsidRDefault="00FE2C35" w:rsidP="00FE2C35">
                            <w:pPr>
                              <w:pStyle w:val="Caption"/>
                              <w:rPr>
                                <w:noProof/>
                              </w:rPr>
                            </w:pPr>
                            <w:r>
                              <w:t>Figure 7</w:t>
                            </w:r>
                            <w:r w:rsidR="007C2DA3">
                              <w:t xml:space="preserve"> – Histogram of ball speeds. Black line shows a Maxwell-Boltzmann function </w:t>
                            </w:r>
                            <w:r w:rsidR="007C2DA3">
                              <w:rPr>
                                <w:i w:val="0"/>
                                <w:iCs w:val="0"/>
                              </w:rPr>
                              <w:t>(Equation 5)</w:t>
                            </w:r>
                            <w:r w:rsidR="007C2DA3">
                              <w:t xml:space="preserve"> plotted onto the bin </w:t>
                            </w:r>
                            <w:proofErr w:type="spellStart"/>
                            <w:r w:rsidR="007C2DA3">
                              <w:t>centres</w:t>
                            </w:r>
                            <w:proofErr w:type="spellEnd"/>
                            <w:r w:rsidR="007C2DA3">
                              <w:t xml:space="preserve">. Parameters are m = 0.461, T = 1.63 </w:t>
                            </w:r>
                            <w:r w:rsidR="007C2DA3">
                              <w:sym w:font="Symbol" w:char="F0B4"/>
                            </w:r>
                            <w:r w:rsidR="007C2DA3">
                              <w:t xml:space="preserve"> 10</w:t>
                            </w:r>
                            <w:r w:rsidR="007C2DA3" w:rsidRPr="007C2DA3">
                              <w:rPr>
                                <w:vertAlign w:val="superscript"/>
                              </w:rPr>
                              <w:t>22</w:t>
                            </w:r>
                            <w:r w:rsidR="007C2DA3">
                              <w:t xml:space="preserve"> and A = 1590.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68154" id="Text Box 15" o:spid="_x0000_s1037" type="#_x0000_t202" style="position:absolute;margin-left:-6.6pt;margin-top:381.3pt;width:243.4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" stroked="f">
                <v:textbox style="mso-fit-shape-to-text:t" inset="0,0,0,0">
                  <w:txbxContent>
                    <w:p w14:paraId="12AFAC27" w14:textId="3840866F" w:rsidR="00FE2C35" w:rsidRPr="00304932" w:rsidRDefault="00FE2C35" w:rsidP="00FE2C35">
                      <w:pPr>
                        <w:pStyle w:val="Caption"/>
                        <w:rPr>
                          <w:noProof/>
                        </w:rPr>
                      </w:pPr>
                      <w:r>
                        <w:t>Figure 7</w:t>
                      </w:r>
                      <w:r w:rsidR="007C2DA3">
                        <w:t xml:space="preserve"> – Histogram of ball speeds. Black line shows a Maxwell-Boltzmann function </w:t>
                      </w:r>
                      <w:r w:rsidR="007C2DA3">
                        <w:rPr>
                          <w:i w:val="0"/>
                          <w:iCs w:val="0"/>
                        </w:rPr>
                        <w:t>(Equation 5)</w:t>
                      </w:r>
                      <w:r w:rsidR="007C2DA3">
                        <w:t xml:space="preserve"> plotted onto the bin </w:t>
                      </w:r>
                      <w:proofErr w:type="spellStart"/>
                      <w:r w:rsidR="007C2DA3">
                        <w:t>centres</w:t>
                      </w:r>
                      <w:proofErr w:type="spellEnd"/>
                      <w:r w:rsidR="007C2DA3">
                        <w:t xml:space="preserve">. Parameters are m = 0.461, T = 1.63 </w:t>
                      </w:r>
                      <w:r w:rsidR="007C2DA3">
                        <w:sym w:font="Symbol" w:char="F0B4"/>
                      </w:r>
                      <w:r w:rsidR="007C2DA3">
                        <w:t xml:space="preserve"> 10</w:t>
                      </w:r>
                      <w:r w:rsidR="007C2DA3" w:rsidRPr="007C2DA3">
                        <w:rPr>
                          <w:vertAlign w:val="superscript"/>
                        </w:rPr>
                        <w:t>22</w:t>
                      </w:r>
                      <w:r w:rsidR="007C2DA3">
                        <w:t xml:space="preserve"> and A = 1590.</w:t>
                      </w:r>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2D1A843E" wp14:editId="43EDD0FD">
                <wp:simplePos x="0" y="0"/>
                <wp:positionH relativeFrom="column">
                  <wp:posOffset>17145</wp:posOffset>
                </wp:positionH>
                <wp:positionV relativeFrom="paragraph">
                  <wp:posOffset>2065020</wp:posOffset>
                </wp:positionV>
                <wp:extent cx="2990850" cy="635"/>
                <wp:effectExtent l="0" t="0" r="6350" b="3810"/>
                <wp:wrapTight wrapText="bothSides">
                  <wp:wrapPolygon edited="0">
                    <wp:start x="0" y="0"/>
                    <wp:lineTo x="0" y="21107"/>
                    <wp:lineTo x="21554" y="21107"/>
                    <wp:lineTo x="2155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3DA36951" w14:textId="0B8D528E" w:rsidR="00FE2C35" w:rsidRPr="002B7310" w:rsidRDefault="00FE2C35" w:rsidP="00FE2C35">
                            <w:pPr>
                              <w:pStyle w:val="Caption"/>
                              <w:rPr>
                                <w:noProof/>
                              </w:rPr>
                            </w:pPr>
                            <w:r>
                              <w:t>Figure 5</w:t>
                            </w:r>
                            <w:r w:rsidR="005E6326">
                              <w:t xml:space="preserve"> – Pressure versus temperature</w:t>
                            </w:r>
                            <w:r w:rsidR="0067762A">
                              <w:t xml:space="preserve">. Purple line shows a linear fit onto the data points.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A843E" id="Text Box 7" o:spid="_x0000_s1038" type="#_x0000_t202" style="position:absolute;margin-left:1.35pt;margin-top:162.6pt;width:235.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" stroked="f">
                <v:textbox style="mso-fit-shape-to-text:t" inset="0,0,0,0">
                  <w:txbxContent>
                    <w:p w14:paraId="3DA36951" w14:textId="0B8D528E" w:rsidR="00FE2C35" w:rsidRPr="002B7310" w:rsidRDefault="00FE2C35" w:rsidP="00FE2C35">
                      <w:pPr>
                        <w:pStyle w:val="Caption"/>
                        <w:rPr>
                          <w:noProof/>
                        </w:rPr>
                      </w:pPr>
                      <w:r>
                        <w:t>Figure 5</w:t>
                      </w:r>
                      <w:r w:rsidR="005E6326">
                        <w:t xml:space="preserve"> – Pressure versus temperature</w:t>
                      </w:r>
                      <w:r w:rsidR="0067762A">
                        <w:t xml:space="preserve">. Purple line shows a linear fit onto the data points. </w:t>
                      </w:r>
                    </w:p>
                  </w:txbxContent>
                </v:textbox>
                <w10:wrap type="tight"/>
              </v:shape>
            </w:pict>
          </mc:Fallback>
        </mc:AlternateContent>
      </w:r>
      <w:r>
        <w:rPr>
          <w:noProof/>
        </w:rPr>
        <mc:AlternateContent>
          <mc:Choice Requires="wps">
            <w:drawing>
              <wp:anchor distT="0" distB="0" distL="114300" distR="114300" simplePos="0" relativeHeight="251685888" behindDoc="1" locked="0" layoutInCell="1" allowOverlap="1" wp14:anchorId="0C2A4E82" wp14:editId="4ABB5674">
                <wp:simplePos x="0" y="0"/>
                <wp:positionH relativeFrom="column">
                  <wp:posOffset>3049905</wp:posOffset>
                </wp:positionH>
                <wp:positionV relativeFrom="paragraph">
                  <wp:posOffset>4812030</wp:posOffset>
                </wp:positionV>
                <wp:extent cx="3091815" cy="635"/>
                <wp:effectExtent l="0" t="0" r="0" b="12065"/>
                <wp:wrapTight wrapText="bothSides">
                  <wp:wrapPolygon edited="0">
                    <wp:start x="0" y="0"/>
                    <wp:lineTo x="0" y="0"/>
                    <wp:lineTo x="21471" y="0"/>
                    <wp:lineTo x="21471"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091815" cy="635"/>
                        </a:xfrm>
                        <a:prstGeom prst="rect">
                          <a:avLst/>
                        </a:prstGeom>
                        <a:solidFill>
                          <a:prstClr val="white"/>
                        </a:solidFill>
                        <a:ln>
                          <a:noFill/>
                        </a:ln>
                      </wps:spPr>
                      <wps:txbx>
                        <w:txbxContent>
                          <w:p w14:paraId="5C9D0673" w14:textId="4B18367F" w:rsidR="0067762A" w:rsidRPr="0067762A" w:rsidRDefault="0067762A" w:rsidP="0067762A">
                            <w:pPr>
                              <w:pStyle w:val="Caption"/>
                              <w:rPr>
                                <w:smallCaps/>
                                <w:noProof/>
                                <w:color w:val="auto"/>
                                <w:kern w:val="28"/>
                                <w:sz w:val="20"/>
                                <w:szCs w:val="20"/>
                              </w:rPr>
                            </w:pPr>
                            <w:r>
                              <w:t xml:space="preserve">Figure 8 – Plot of data used to fit van der Waal’s law. Pink line shows </w:t>
                            </w:r>
                            <w:r>
                              <w:rPr>
                                <w:i w:val="0"/>
                                <w:iCs w:val="0"/>
                              </w:rPr>
                              <w:t>Equation 6</w:t>
                            </w:r>
                            <w:r>
                              <w:t xml:space="preserve"> plotted onto the points. Parameters are N = </w:t>
                            </w:r>
                            <w:proofErr w:type="gramStart"/>
                            <w:r>
                              <w:t>129,  V</w:t>
                            </w:r>
                            <w:proofErr w:type="gramEnd"/>
                            <w:r>
                              <w:t xml:space="preserve"> = 2280, a = 24.7 and b = 13.0.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A4E82" id="Text Box 26" o:spid="_x0000_s1039" type="#_x0000_t202" style="position:absolute;margin-left:240.15pt;margin-top:378.9pt;width:243.4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" stroked="f">
                <v:textbox style="mso-fit-shape-to-text:t" inset="0,0,0,0">
                  <w:txbxContent>
                    <w:p w14:paraId="5C9D0673" w14:textId="4B18367F" w:rsidR="0067762A" w:rsidRPr="0067762A" w:rsidRDefault="0067762A" w:rsidP="0067762A">
                      <w:pPr>
                        <w:pStyle w:val="Caption"/>
                        <w:rPr>
                          <w:smallCaps/>
                          <w:noProof/>
                          <w:color w:val="auto"/>
                          <w:kern w:val="28"/>
                          <w:sz w:val="20"/>
                          <w:szCs w:val="20"/>
                        </w:rPr>
                      </w:pPr>
                      <w:r>
                        <w:t xml:space="preserve">Figure 8 – Plot of data used to fit van der Waal’s law. Pink line shows </w:t>
                      </w:r>
                      <w:r>
                        <w:rPr>
                          <w:i w:val="0"/>
                          <w:iCs w:val="0"/>
                        </w:rPr>
                        <w:t>Equation 6</w:t>
                      </w:r>
                      <w:r>
                        <w:t xml:space="preserve"> plotted onto the points. Parameters are N = </w:t>
                      </w:r>
                      <w:proofErr w:type="gramStart"/>
                      <w:r>
                        <w:t>129,  V</w:t>
                      </w:r>
                      <w:proofErr w:type="gramEnd"/>
                      <w:r>
                        <w:t xml:space="preserve"> = 2280, a = 24.7 and b = 13.0. </w:t>
                      </w:r>
                    </w:p>
                  </w:txbxContent>
                </v:textbox>
                <w10:wrap type="tight"/>
              </v:shape>
            </w:pict>
          </mc:Fallback>
        </mc:AlternateContent>
      </w:r>
      <w:r>
        <w:rPr>
          <w:noProof/>
        </w:rPr>
        <w:drawing>
          <wp:anchor distT="0" distB="0" distL="114300" distR="114300" simplePos="0" relativeHeight="251683840" behindDoc="1" locked="0" layoutInCell="1" allowOverlap="1" wp14:anchorId="6F7554F2" wp14:editId="6073AF91">
            <wp:simplePos x="0" y="0"/>
            <wp:positionH relativeFrom="column">
              <wp:posOffset>3050233</wp:posOffset>
            </wp:positionH>
            <wp:positionV relativeFrom="paragraph">
              <wp:posOffset>2689006</wp:posOffset>
            </wp:positionV>
            <wp:extent cx="3091815" cy="2066290"/>
            <wp:effectExtent l="0" t="0" r="0" b="3810"/>
            <wp:wrapTight wrapText="bothSides">
              <wp:wrapPolygon edited="0">
                <wp:start x="0" y="0"/>
                <wp:lineTo x="0" y="21507"/>
                <wp:lineTo x="21471" y="21507"/>
                <wp:lineTo x="2147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19"/>
                    <a:srcRect t="10877"/>
                    <a:stretch/>
                  </pic:blipFill>
                  <pic:spPr bwMode="auto">
                    <a:xfrm>
                      <a:off x="0" y="0"/>
                      <a:ext cx="3091815" cy="2066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2DA3">
        <w:rPr>
          <w:noProof/>
        </w:rPr>
        <w:drawing>
          <wp:anchor distT="0" distB="0" distL="114300" distR="114300" simplePos="0" relativeHeight="251682816" behindDoc="1" locked="0" layoutInCell="1" allowOverlap="1" wp14:anchorId="24912EF1" wp14:editId="48C6278C">
            <wp:simplePos x="0" y="0"/>
            <wp:positionH relativeFrom="column">
              <wp:posOffset>-140970</wp:posOffset>
            </wp:positionH>
            <wp:positionV relativeFrom="paragraph">
              <wp:posOffset>2693670</wp:posOffset>
            </wp:positionV>
            <wp:extent cx="3091815" cy="2059305"/>
            <wp:effectExtent l="0" t="0" r="0" b="0"/>
            <wp:wrapTight wrapText="bothSides">
              <wp:wrapPolygon edited="0">
                <wp:start x="0" y="0"/>
                <wp:lineTo x="0" y="21447"/>
                <wp:lineTo x="21471" y="21447"/>
                <wp:lineTo x="21471" y="0"/>
                <wp:lineTo x="0" y="0"/>
              </wp:wrapPolygon>
            </wp:wrapTight>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rotWithShape="1">
                    <a:blip r:embed="rId20"/>
                    <a:srcRect t="11177"/>
                    <a:stretch/>
                  </pic:blipFill>
                  <pic:spPr bwMode="auto">
                    <a:xfrm>
                      <a:off x="0" y="0"/>
                      <a:ext cx="3091815" cy="2059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2C35">
        <w:br w:type="page"/>
      </w:r>
      <w:r w:rsidR="00A32C35">
        <w:lastRenderedPageBreak/>
        <w:t>References</w:t>
      </w:r>
    </w:p>
    <w:p w14:paraId="4CF148C3" w14:textId="0BDFF50B" w:rsidR="00A32C35" w:rsidRDefault="00AB2612" w:rsidP="00AB2612">
      <w:pPr>
        <w:pStyle w:val="ListParagraph"/>
        <w:numPr>
          <w:ilvl w:val="0"/>
          <w:numId w:val="44"/>
        </w:numPr>
      </w:pPr>
      <w:hyperlink r:id="rId21" w:history="1">
        <w:r w:rsidRPr="00472DCA">
          <w:rPr>
            <w:rStyle w:val="Hyperlink"/>
          </w:rPr>
          <w:t>https://en.wikipedia.org/wiki/Elasti</w:t>
        </w:r>
        <w:r w:rsidRPr="00472DCA">
          <w:rPr>
            <w:rStyle w:val="Hyperlink"/>
          </w:rPr>
          <w:t>c</w:t>
        </w:r>
        <w:r w:rsidRPr="00472DCA">
          <w:rPr>
            <w:rStyle w:val="Hyperlink"/>
          </w:rPr>
          <w:t>_collision</w:t>
        </w:r>
      </w:hyperlink>
    </w:p>
    <w:p w14:paraId="42826C1E" w14:textId="67BB59C9" w:rsidR="00AB2612" w:rsidRDefault="00AB2612" w:rsidP="00AB2612">
      <w:pPr>
        <w:pStyle w:val="ListParagraph"/>
        <w:numPr>
          <w:ilvl w:val="0"/>
          <w:numId w:val="44"/>
        </w:numPr>
      </w:pPr>
      <w:proofErr w:type="spellStart"/>
      <w:r>
        <w:t>Madhuwrit’s</w:t>
      </w:r>
      <w:proofErr w:type="spellEnd"/>
      <w:r>
        <w:t xml:space="preserve"> link</w:t>
      </w:r>
    </w:p>
    <w:p w14:paraId="1970502F" w14:textId="4961B0A7" w:rsidR="00AB2612" w:rsidRPr="00A32C35" w:rsidRDefault="00AB2612" w:rsidP="00AB2612">
      <w:pPr>
        <w:pStyle w:val="ListParagraph"/>
        <w:numPr>
          <w:ilvl w:val="0"/>
          <w:numId w:val="44"/>
        </w:numPr>
      </w:pPr>
      <w:r>
        <w:t>A level formula book</w:t>
      </w:r>
    </w:p>
    <w:sectPr w:rsidR="00AB2612" w:rsidRPr="00A32C35" w:rsidSect="0020606D">
      <w:headerReference w:type="default" r:id="rId22"/>
      <w:type w:val="continuous"/>
      <w:pgSz w:w="11900" w:h="16840" w:code="1"/>
      <w:pgMar w:top="1008" w:right="936" w:bottom="1008" w:left="936" w:header="432" w:footer="432" w:gutter="0"/>
      <w:cols w:num="2" w:space="28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2FF5" w14:textId="77777777" w:rsidR="00E41C29" w:rsidRDefault="00E41C29">
      <w:r>
        <w:separator/>
      </w:r>
    </w:p>
  </w:endnote>
  <w:endnote w:type="continuationSeparator" w:id="0">
    <w:p w14:paraId="3C0E5476" w14:textId="77777777" w:rsidR="00E41C29" w:rsidRDefault="00E4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B87A3" w14:textId="77777777" w:rsidR="00E41C29" w:rsidRDefault="00E41C29"/>
  </w:footnote>
  <w:footnote w:type="continuationSeparator" w:id="0">
    <w:p w14:paraId="59222CF1" w14:textId="77777777" w:rsidR="00E41C29" w:rsidRDefault="00E41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40E32" w14:textId="77777777" w:rsidR="007530A3" w:rsidRDefault="007530A3">
    <w:pPr>
      <w:framePr w:wrap="auto" w:vAnchor="text" w:hAnchor="margin" w:xAlign="right" w:y="1"/>
    </w:pPr>
    <w:r>
      <w:fldChar w:fldCharType="begin"/>
    </w:r>
    <w:r>
      <w:instrText xml:space="preserve">PAGE  </w:instrText>
    </w:r>
    <w:r>
      <w:fldChar w:fldCharType="separate"/>
    </w:r>
    <w:r w:rsidR="00F34FB0">
      <w:rPr>
        <w:noProof/>
      </w:rPr>
      <w:t>1</w:t>
    </w:r>
    <w:r>
      <w:fldChar w:fldCharType="end"/>
    </w:r>
  </w:p>
  <w:p w14:paraId="6AC6559B" w14:textId="57B3E53A" w:rsidR="007530A3" w:rsidRDefault="00EB11A4">
    <w:pPr>
      <w:ind w:right="360"/>
    </w:pPr>
    <w:r>
      <w:t>Elizabeth S.Z. 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E2F8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26C7C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F86E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C654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E0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8221C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80C2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285A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F50B2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6C0D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6C7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4DE67C6"/>
    <w:multiLevelType w:val="hybridMultilevel"/>
    <w:tmpl w:val="3BB4E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CA06512"/>
    <w:multiLevelType w:val="hybridMultilevel"/>
    <w:tmpl w:val="5A141B60"/>
    <w:lvl w:ilvl="0" w:tplc="5154523C">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F2535B3"/>
    <w:multiLevelType w:val="hybridMultilevel"/>
    <w:tmpl w:val="E954F0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7D33588"/>
    <w:multiLevelType w:val="hybridMultilevel"/>
    <w:tmpl w:val="C8E217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5013232"/>
    <w:multiLevelType w:val="hybridMultilevel"/>
    <w:tmpl w:val="CADA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8"/>
  </w:num>
  <w:num w:numId="15">
    <w:abstractNumId w:val="27"/>
  </w:num>
  <w:num w:numId="16">
    <w:abstractNumId w:val="35"/>
  </w:num>
  <w:num w:numId="17">
    <w:abstractNumId w:val="17"/>
  </w:num>
  <w:num w:numId="18">
    <w:abstractNumId w:val="16"/>
  </w:num>
  <w:num w:numId="19">
    <w:abstractNumId w:val="30"/>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6"/>
  </w:num>
  <w:num w:numId="25">
    <w:abstractNumId w:val="32"/>
  </w:num>
  <w:num w:numId="26">
    <w:abstractNumId w:val="13"/>
  </w:num>
  <w:num w:numId="27">
    <w:abstractNumId w:val="31"/>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25"/>
  </w:num>
  <w:num w:numId="43">
    <w:abstractNumId w:val="11"/>
  </w:num>
  <w:num w:numId="44">
    <w:abstractNumId w:val="29"/>
  </w:num>
  <w:num w:numId="45">
    <w:abstractNumId w:val="11"/>
  </w:num>
  <w:num w:numId="46">
    <w:abstractNumId w:val="11"/>
  </w:num>
  <w:num w:numId="47">
    <w:abstractNumId w:val="15"/>
  </w:num>
  <w:num w:numId="48">
    <w:abstractNumId w:val="12"/>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00"/>
  <w:drawingGridVerticalSpacing w:val="13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34E1"/>
    <w:rsid w:val="00030A39"/>
    <w:rsid w:val="00042E13"/>
    <w:rsid w:val="0004661A"/>
    <w:rsid w:val="00074593"/>
    <w:rsid w:val="00094118"/>
    <w:rsid w:val="000A0C2F"/>
    <w:rsid w:val="000A168B"/>
    <w:rsid w:val="000B3EFB"/>
    <w:rsid w:val="000C2BD7"/>
    <w:rsid w:val="000D2BDE"/>
    <w:rsid w:val="00104BB0"/>
    <w:rsid w:val="0010794E"/>
    <w:rsid w:val="00113F26"/>
    <w:rsid w:val="0011695D"/>
    <w:rsid w:val="00120B7D"/>
    <w:rsid w:val="0013354F"/>
    <w:rsid w:val="00143F2E"/>
    <w:rsid w:val="00144E72"/>
    <w:rsid w:val="0015542C"/>
    <w:rsid w:val="00164866"/>
    <w:rsid w:val="001752BA"/>
    <w:rsid w:val="001768FF"/>
    <w:rsid w:val="001A60B1"/>
    <w:rsid w:val="001B2686"/>
    <w:rsid w:val="001B2B16"/>
    <w:rsid w:val="001B36B1"/>
    <w:rsid w:val="001D3269"/>
    <w:rsid w:val="001E7B7A"/>
    <w:rsid w:val="001F4C5C"/>
    <w:rsid w:val="00204478"/>
    <w:rsid w:val="00205324"/>
    <w:rsid w:val="0020606D"/>
    <w:rsid w:val="002077AD"/>
    <w:rsid w:val="002132FE"/>
    <w:rsid w:val="002135E0"/>
    <w:rsid w:val="00214E2E"/>
    <w:rsid w:val="00216141"/>
    <w:rsid w:val="00217186"/>
    <w:rsid w:val="002324E5"/>
    <w:rsid w:val="002434A1"/>
    <w:rsid w:val="00263943"/>
    <w:rsid w:val="00265533"/>
    <w:rsid w:val="00267B35"/>
    <w:rsid w:val="002707E8"/>
    <w:rsid w:val="002A071B"/>
    <w:rsid w:val="002E1F95"/>
    <w:rsid w:val="002E298B"/>
    <w:rsid w:val="002F1A23"/>
    <w:rsid w:val="002F7910"/>
    <w:rsid w:val="003048ED"/>
    <w:rsid w:val="003145A7"/>
    <w:rsid w:val="00314F82"/>
    <w:rsid w:val="00323C1D"/>
    <w:rsid w:val="003427CE"/>
    <w:rsid w:val="00342BE1"/>
    <w:rsid w:val="003461E8"/>
    <w:rsid w:val="00360269"/>
    <w:rsid w:val="0037551B"/>
    <w:rsid w:val="00382951"/>
    <w:rsid w:val="0038696C"/>
    <w:rsid w:val="00392DBA"/>
    <w:rsid w:val="003A2F31"/>
    <w:rsid w:val="003C3322"/>
    <w:rsid w:val="003C68C2"/>
    <w:rsid w:val="003D1EBF"/>
    <w:rsid w:val="003D4CAE"/>
    <w:rsid w:val="003E38A7"/>
    <w:rsid w:val="003E7971"/>
    <w:rsid w:val="003F26BD"/>
    <w:rsid w:val="003F52AD"/>
    <w:rsid w:val="00402C82"/>
    <w:rsid w:val="00405EAB"/>
    <w:rsid w:val="0043144F"/>
    <w:rsid w:val="00431BFA"/>
    <w:rsid w:val="004353CF"/>
    <w:rsid w:val="004409B9"/>
    <w:rsid w:val="004504F1"/>
    <w:rsid w:val="00461922"/>
    <w:rsid w:val="004631BC"/>
    <w:rsid w:val="00484761"/>
    <w:rsid w:val="00484DD5"/>
    <w:rsid w:val="00492294"/>
    <w:rsid w:val="004A158A"/>
    <w:rsid w:val="004B558A"/>
    <w:rsid w:val="004B6436"/>
    <w:rsid w:val="004C1E16"/>
    <w:rsid w:val="004C2543"/>
    <w:rsid w:val="004C7C02"/>
    <w:rsid w:val="004D0F0B"/>
    <w:rsid w:val="004D15CA"/>
    <w:rsid w:val="004E3E4C"/>
    <w:rsid w:val="004F23A0"/>
    <w:rsid w:val="005003E3"/>
    <w:rsid w:val="005052CD"/>
    <w:rsid w:val="00535307"/>
    <w:rsid w:val="00536588"/>
    <w:rsid w:val="00550A26"/>
    <w:rsid w:val="00550BF5"/>
    <w:rsid w:val="00567A70"/>
    <w:rsid w:val="00572F4B"/>
    <w:rsid w:val="00592CC1"/>
    <w:rsid w:val="005A2A15"/>
    <w:rsid w:val="005B0CD3"/>
    <w:rsid w:val="005C1B31"/>
    <w:rsid w:val="005C616C"/>
    <w:rsid w:val="005C6EA6"/>
    <w:rsid w:val="005D1B15"/>
    <w:rsid w:val="005D2824"/>
    <w:rsid w:val="005D4F1A"/>
    <w:rsid w:val="005D72BB"/>
    <w:rsid w:val="005E6326"/>
    <w:rsid w:val="005E692F"/>
    <w:rsid w:val="0062114B"/>
    <w:rsid w:val="00623698"/>
    <w:rsid w:val="00625A4C"/>
    <w:rsid w:val="00625E96"/>
    <w:rsid w:val="006349B3"/>
    <w:rsid w:val="00647C09"/>
    <w:rsid w:val="00651F2C"/>
    <w:rsid w:val="0067762A"/>
    <w:rsid w:val="00677C22"/>
    <w:rsid w:val="00685D0E"/>
    <w:rsid w:val="006925EF"/>
    <w:rsid w:val="00693D5D"/>
    <w:rsid w:val="006A147E"/>
    <w:rsid w:val="006A6818"/>
    <w:rsid w:val="006B7F03"/>
    <w:rsid w:val="006C7307"/>
    <w:rsid w:val="0071790E"/>
    <w:rsid w:val="00725B45"/>
    <w:rsid w:val="00733D61"/>
    <w:rsid w:val="00735879"/>
    <w:rsid w:val="00742D03"/>
    <w:rsid w:val="007530A3"/>
    <w:rsid w:val="0076355A"/>
    <w:rsid w:val="007707AB"/>
    <w:rsid w:val="00771C57"/>
    <w:rsid w:val="007A7D60"/>
    <w:rsid w:val="007C2DA3"/>
    <w:rsid w:val="007C4336"/>
    <w:rsid w:val="007E7A93"/>
    <w:rsid w:val="007F29A9"/>
    <w:rsid w:val="007F30CE"/>
    <w:rsid w:val="007F7AA6"/>
    <w:rsid w:val="0081663F"/>
    <w:rsid w:val="00820315"/>
    <w:rsid w:val="00823624"/>
    <w:rsid w:val="008244E8"/>
    <w:rsid w:val="00837E47"/>
    <w:rsid w:val="008469E4"/>
    <w:rsid w:val="008518FE"/>
    <w:rsid w:val="0085659C"/>
    <w:rsid w:val="00864212"/>
    <w:rsid w:val="00872026"/>
    <w:rsid w:val="0087792E"/>
    <w:rsid w:val="00883EAF"/>
    <w:rsid w:val="00885258"/>
    <w:rsid w:val="008A04AB"/>
    <w:rsid w:val="008A30C3"/>
    <w:rsid w:val="008A3C23"/>
    <w:rsid w:val="008C49CC"/>
    <w:rsid w:val="008D69E9"/>
    <w:rsid w:val="008E0645"/>
    <w:rsid w:val="008F594A"/>
    <w:rsid w:val="00904C7E"/>
    <w:rsid w:val="0091035B"/>
    <w:rsid w:val="00915403"/>
    <w:rsid w:val="00942D93"/>
    <w:rsid w:val="009675E1"/>
    <w:rsid w:val="009A1F6E"/>
    <w:rsid w:val="009C139B"/>
    <w:rsid w:val="009C7D17"/>
    <w:rsid w:val="009E484E"/>
    <w:rsid w:val="009E52D0"/>
    <w:rsid w:val="009F1519"/>
    <w:rsid w:val="009F40FB"/>
    <w:rsid w:val="009F4B45"/>
    <w:rsid w:val="009F6209"/>
    <w:rsid w:val="00A0403E"/>
    <w:rsid w:val="00A22FCB"/>
    <w:rsid w:val="00A25B3B"/>
    <w:rsid w:val="00A32C35"/>
    <w:rsid w:val="00A3346A"/>
    <w:rsid w:val="00A35E0D"/>
    <w:rsid w:val="00A36244"/>
    <w:rsid w:val="00A40127"/>
    <w:rsid w:val="00A472F1"/>
    <w:rsid w:val="00A5237D"/>
    <w:rsid w:val="00A554A3"/>
    <w:rsid w:val="00A60ECE"/>
    <w:rsid w:val="00A758EA"/>
    <w:rsid w:val="00A776DF"/>
    <w:rsid w:val="00A87744"/>
    <w:rsid w:val="00A91937"/>
    <w:rsid w:val="00A9434E"/>
    <w:rsid w:val="00A95C50"/>
    <w:rsid w:val="00AB2612"/>
    <w:rsid w:val="00AB79A6"/>
    <w:rsid w:val="00AC4850"/>
    <w:rsid w:val="00AD797E"/>
    <w:rsid w:val="00B16DB5"/>
    <w:rsid w:val="00B43BBD"/>
    <w:rsid w:val="00B47B59"/>
    <w:rsid w:val="00B53F81"/>
    <w:rsid w:val="00B56C2B"/>
    <w:rsid w:val="00B65BD3"/>
    <w:rsid w:val="00B66396"/>
    <w:rsid w:val="00B66646"/>
    <w:rsid w:val="00B70469"/>
    <w:rsid w:val="00B72DD8"/>
    <w:rsid w:val="00B72E09"/>
    <w:rsid w:val="00B921AB"/>
    <w:rsid w:val="00BB0781"/>
    <w:rsid w:val="00BE0A99"/>
    <w:rsid w:val="00BF0C69"/>
    <w:rsid w:val="00BF629B"/>
    <w:rsid w:val="00BF655C"/>
    <w:rsid w:val="00C008B8"/>
    <w:rsid w:val="00C04A43"/>
    <w:rsid w:val="00C075EF"/>
    <w:rsid w:val="00C1152C"/>
    <w:rsid w:val="00C11E83"/>
    <w:rsid w:val="00C12042"/>
    <w:rsid w:val="00C2378A"/>
    <w:rsid w:val="00C32132"/>
    <w:rsid w:val="00C378A1"/>
    <w:rsid w:val="00C621D6"/>
    <w:rsid w:val="00C75907"/>
    <w:rsid w:val="00C82D86"/>
    <w:rsid w:val="00C907C9"/>
    <w:rsid w:val="00CA19F1"/>
    <w:rsid w:val="00CA78E1"/>
    <w:rsid w:val="00CB4B8D"/>
    <w:rsid w:val="00CC0DDA"/>
    <w:rsid w:val="00CD684F"/>
    <w:rsid w:val="00D06623"/>
    <w:rsid w:val="00D14C6B"/>
    <w:rsid w:val="00D55180"/>
    <w:rsid w:val="00D5536F"/>
    <w:rsid w:val="00D56935"/>
    <w:rsid w:val="00D716BA"/>
    <w:rsid w:val="00D758C6"/>
    <w:rsid w:val="00D7612F"/>
    <w:rsid w:val="00D90C10"/>
    <w:rsid w:val="00D917BA"/>
    <w:rsid w:val="00D92E96"/>
    <w:rsid w:val="00DA258C"/>
    <w:rsid w:val="00DA4345"/>
    <w:rsid w:val="00DA56E8"/>
    <w:rsid w:val="00DA5887"/>
    <w:rsid w:val="00DE07FA"/>
    <w:rsid w:val="00DE20DB"/>
    <w:rsid w:val="00DE4FC4"/>
    <w:rsid w:val="00DF2DDE"/>
    <w:rsid w:val="00DF77C8"/>
    <w:rsid w:val="00E01667"/>
    <w:rsid w:val="00E301FE"/>
    <w:rsid w:val="00E353AD"/>
    <w:rsid w:val="00E36209"/>
    <w:rsid w:val="00E37AF9"/>
    <w:rsid w:val="00E41C29"/>
    <w:rsid w:val="00E420BB"/>
    <w:rsid w:val="00E44851"/>
    <w:rsid w:val="00E50DF6"/>
    <w:rsid w:val="00E54476"/>
    <w:rsid w:val="00E6336D"/>
    <w:rsid w:val="00E6366C"/>
    <w:rsid w:val="00E641DB"/>
    <w:rsid w:val="00E92AE5"/>
    <w:rsid w:val="00E965C5"/>
    <w:rsid w:val="00E96A3A"/>
    <w:rsid w:val="00E97402"/>
    <w:rsid w:val="00E97B99"/>
    <w:rsid w:val="00EB11A4"/>
    <w:rsid w:val="00EB2E9D"/>
    <w:rsid w:val="00EC4482"/>
    <w:rsid w:val="00ED1E14"/>
    <w:rsid w:val="00EE6FFC"/>
    <w:rsid w:val="00EF10AC"/>
    <w:rsid w:val="00EF4701"/>
    <w:rsid w:val="00EF564E"/>
    <w:rsid w:val="00EF5844"/>
    <w:rsid w:val="00F17604"/>
    <w:rsid w:val="00F22198"/>
    <w:rsid w:val="00F26EE7"/>
    <w:rsid w:val="00F33D49"/>
    <w:rsid w:val="00F3481E"/>
    <w:rsid w:val="00F34FB0"/>
    <w:rsid w:val="00F363A6"/>
    <w:rsid w:val="00F43B29"/>
    <w:rsid w:val="00F45B75"/>
    <w:rsid w:val="00F53657"/>
    <w:rsid w:val="00F577F6"/>
    <w:rsid w:val="00F5792E"/>
    <w:rsid w:val="00F65266"/>
    <w:rsid w:val="00F751E1"/>
    <w:rsid w:val="00F932B6"/>
    <w:rsid w:val="00FA1CD0"/>
    <w:rsid w:val="00FC0B7B"/>
    <w:rsid w:val="00FD347F"/>
    <w:rsid w:val="00FE1425"/>
    <w:rsid w:val="00FE2C35"/>
    <w:rsid w:val="00FE5EB0"/>
    <w:rsid w:val="00FF1646"/>
    <w:rsid w:val="00FF1CCB"/>
    <w:rsid w:val="00FF1D29"/>
    <w:rsid w:val="00FF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73501B"/>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402C82"/>
    <w:pPr>
      <w:ind w:left="720"/>
      <w:contextualSpacing/>
    </w:pPr>
  </w:style>
  <w:style w:type="character" w:styleId="PlaceholderText">
    <w:name w:val="Placeholder Text"/>
    <w:basedOn w:val="DefaultParagraphFont"/>
    <w:semiHidden/>
    <w:rsid w:val="00FA1CD0"/>
    <w:rPr>
      <w:color w:val="808080"/>
    </w:rPr>
  </w:style>
  <w:style w:type="character" w:styleId="CommentReference">
    <w:name w:val="annotation reference"/>
    <w:basedOn w:val="DefaultParagraphFont"/>
    <w:rsid w:val="00C32132"/>
    <w:rPr>
      <w:sz w:val="18"/>
      <w:szCs w:val="18"/>
    </w:rPr>
  </w:style>
  <w:style w:type="paragraph" w:styleId="CommentText">
    <w:name w:val="annotation text"/>
    <w:basedOn w:val="Normal"/>
    <w:link w:val="CommentTextChar"/>
    <w:rsid w:val="00C32132"/>
    <w:rPr>
      <w:sz w:val="24"/>
      <w:szCs w:val="24"/>
    </w:rPr>
  </w:style>
  <w:style w:type="character" w:customStyle="1" w:styleId="CommentTextChar">
    <w:name w:val="Comment Text Char"/>
    <w:basedOn w:val="DefaultParagraphFont"/>
    <w:link w:val="CommentText"/>
    <w:rsid w:val="00C32132"/>
    <w:rPr>
      <w:sz w:val="24"/>
      <w:szCs w:val="24"/>
    </w:rPr>
  </w:style>
  <w:style w:type="paragraph" w:styleId="CommentSubject">
    <w:name w:val="annotation subject"/>
    <w:basedOn w:val="CommentText"/>
    <w:next w:val="CommentText"/>
    <w:link w:val="CommentSubjectChar"/>
    <w:rsid w:val="00C32132"/>
    <w:rPr>
      <w:b/>
      <w:bCs/>
      <w:sz w:val="20"/>
      <w:szCs w:val="20"/>
    </w:rPr>
  </w:style>
  <w:style w:type="character" w:customStyle="1" w:styleId="CommentSubjectChar">
    <w:name w:val="Comment Subject Char"/>
    <w:basedOn w:val="CommentTextChar"/>
    <w:link w:val="CommentSubject"/>
    <w:rsid w:val="00C32132"/>
    <w:rPr>
      <w:b/>
      <w:bCs/>
      <w:sz w:val="24"/>
      <w:szCs w:val="24"/>
    </w:rPr>
  </w:style>
  <w:style w:type="table" w:styleId="TableGrid">
    <w:name w:val="Table Grid"/>
    <w:basedOn w:val="TableNormal"/>
    <w:rsid w:val="00EB1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F29A9"/>
    <w:pPr>
      <w:spacing w:after="200"/>
    </w:pPr>
    <w:rPr>
      <w:i/>
      <w:iCs/>
      <w:color w:val="44546A" w:themeColor="text2"/>
      <w:sz w:val="18"/>
      <w:szCs w:val="18"/>
    </w:rPr>
  </w:style>
  <w:style w:type="character" w:styleId="UnresolvedMention">
    <w:name w:val="Unresolved Mention"/>
    <w:basedOn w:val="DefaultParagraphFont"/>
    <w:rsid w:val="00AB2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7589">
      <w:bodyDiv w:val="1"/>
      <w:marLeft w:val="0"/>
      <w:marRight w:val="0"/>
      <w:marTop w:val="0"/>
      <w:marBottom w:val="0"/>
      <w:divBdr>
        <w:top w:val="none" w:sz="0" w:space="0" w:color="auto"/>
        <w:left w:val="none" w:sz="0" w:space="0" w:color="auto"/>
        <w:bottom w:val="none" w:sz="0" w:space="0" w:color="auto"/>
        <w:right w:val="none" w:sz="0" w:space="0" w:color="auto"/>
      </w:divBdr>
    </w:div>
    <w:div w:id="79452883">
      <w:bodyDiv w:val="1"/>
      <w:marLeft w:val="0"/>
      <w:marRight w:val="0"/>
      <w:marTop w:val="0"/>
      <w:marBottom w:val="0"/>
      <w:divBdr>
        <w:top w:val="none" w:sz="0" w:space="0" w:color="auto"/>
        <w:left w:val="none" w:sz="0" w:space="0" w:color="auto"/>
        <w:bottom w:val="none" w:sz="0" w:space="0" w:color="auto"/>
        <w:right w:val="none" w:sz="0" w:space="0" w:color="auto"/>
      </w:divBdr>
    </w:div>
    <w:div w:id="12786723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88091069">
      <w:bodyDiv w:val="1"/>
      <w:marLeft w:val="0"/>
      <w:marRight w:val="0"/>
      <w:marTop w:val="0"/>
      <w:marBottom w:val="0"/>
      <w:divBdr>
        <w:top w:val="none" w:sz="0" w:space="0" w:color="auto"/>
        <w:left w:val="none" w:sz="0" w:space="0" w:color="auto"/>
        <w:bottom w:val="none" w:sz="0" w:space="0" w:color="auto"/>
        <w:right w:val="none" w:sz="0" w:space="0" w:color="auto"/>
      </w:divBdr>
    </w:div>
    <w:div w:id="1160199527">
      <w:bodyDiv w:val="1"/>
      <w:marLeft w:val="0"/>
      <w:marRight w:val="0"/>
      <w:marTop w:val="0"/>
      <w:marBottom w:val="0"/>
      <w:divBdr>
        <w:top w:val="none" w:sz="0" w:space="0" w:color="auto"/>
        <w:left w:val="none" w:sz="0" w:space="0" w:color="auto"/>
        <w:bottom w:val="none" w:sz="0" w:space="0" w:color="auto"/>
        <w:right w:val="none" w:sz="0" w:space="0" w:color="auto"/>
      </w:divBdr>
    </w:div>
    <w:div w:id="1187599093">
      <w:bodyDiv w:val="1"/>
      <w:marLeft w:val="0"/>
      <w:marRight w:val="0"/>
      <w:marTop w:val="0"/>
      <w:marBottom w:val="0"/>
      <w:divBdr>
        <w:top w:val="none" w:sz="0" w:space="0" w:color="auto"/>
        <w:left w:val="none" w:sz="0" w:space="0" w:color="auto"/>
        <w:bottom w:val="none" w:sz="0" w:space="0" w:color="auto"/>
        <w:right w:val="none" w:sz="0" w:space="0" w:color="auto"/>
      </w:divBdr>
    </w:div>
    <w:div w:id="123315649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60366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12294065_Modeling_distances_between_humans_using_Taylor%27s_law_and_geometric_probability"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n.wikipedia.org/wiki/Elastic_collis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physicstutoronline.co.uk/wp-content/uploads/2019/05/WJEC-A-LEVEL-PHYSICS-DATA-SHEET-S17-2420U10-1A.pdf" TargetMode="External"/><Relationship Id="rId14" Type="http://schemas.openxmlformats.org/officeDocument/2006/relationships/image" Target="media/image5.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1C3DB-0C3C-BB42-A40B-002FDD76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237</TotalTime>
  <Pages>6</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12541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Tan, Elizabeth</cp:lastModifiedBy>
  <cp:revision>16</cp:revision>
  <cp:lastPrinted>2017-09-26T10:11:00Z</cp:lastPrinted>
  <dcterms:created xsi:type="dcterms:W3CDTF">2021-12-06T16:30:00Z</dcterms:created>
  <dcterms:modified xsi:type="dcterms:W3CDTF">2021-12-08T20:25:00Z</dcterms:modified>
</cp:coreProperties>
</file>